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9F14F" w14:textId="4602AF2D" w:rsidR="009B3264" w:rsidRDefault="008D52DC" w:rsidP="008B3264">
      <w:pPr>
        <w:ind w:firstLine="720"/>
        <w:rPr>
          <w:rFonts w:ascii="Verdana" w:hAnsi="Verdana" w:cstheme="minorHAnsi"/>
          <w:b/>
          <w:caps/>
          <w:sz w:val="20"/>
          <w:szCs w:val="20"/>
          <w:u w:val="single"/>
        </w:rPr>
      </w:pPr>
      <w:r w:rsidRPr="008D52DC">
        <w:rPr>
          <w:rFonts w:ascii="Verdana" w:hAnsi="Verdana" w:cstheme="minorHAnsi"/>
          <w:b/>
          <w:caps/>
          <w:noProof/>
          <w:sz w:val="20"/>
          <w:szCs w:val="20"/>
          <w:lang w:val="en-IN" w:eastAsia="en-IN"/>
        </w:rPr>
        <w:drawing>
          <wp:inline distT="0" distB="0" distL="0" distR="0" wp14:anchorId="585603B9" wp14:editId="1D263567">
            <wp:extent cx="888557" cy="1129030"/>
            <wp:effectExtent l="0" t="0" r="6985" b="0"/>
            <wp:docPr id="4" name="Picture 4" descr="C:\Users\vanita.more\AppData\Local\Microsoft\Windows\INetCache\Content.Outlook\J28NJWYC\IMG_20190430_091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ita.more\AppData\Local\Microsoft\Windows\INetCache\Content.Outlook\J28NJWYC\IMG_20190430_09134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888" cy="1143428"/>
                    </a:xfrm>
                    <a:prstGeom prst="rect">
                      <a:avLst/>
                    </a:prstGeom>
                    <a:noFill/>
                    <a:ln>
                      <a:noFill/>
                    </a:ln>
                  </pic:spPr>
                </pic:pic>
              </a:graphicData>
            </a:graphic>
          </wp:inline>
        </w:drawing>
      </w:r>
      <w:r w:rsidR="008B3264" w:rsidRPr="008B3264">
        <w:rPr>
          <w:rFonts w:ascii="Verdana" w:hAnsi="Verdana" w:cstheme="minorHAnsi"/>
          <w:b/>
          <w:caps/>
          <w:sz w:val="20"/>
          <w:szCs w:val="20"/>
        </w:rPr>
        <w:tab/>
      </w:r>
      <w:r w:rsidR="008B3264" w:rsidRPr="008B3264">
        <w:rPr>
          <w:rFonts w:ascii="Verdana" w:hAnsi="Verdana" w:cstheme="minorHAnsi"/>
          <w:b/>
          <w:caps/>
          <w:sz w:val="20"/>
          <w:szCs w:val="20"/>
        </w:rPr>
        <w:tab/>
      </w:r>
      <w:r w:rsidR="008B3264" w:rsidRPr="008B3264">
        <w:rPr>
          <w:rFonts w:ascii="Verdana" w:hAnsi="Verdana" w:cstheme="minorHAnsi"/>
          <w:b/>
          <w:caps/>
          <w:sz w:val="20"/>
          <w:szCs w:val="20"/>
        </w:rPr>
        <w:tab/>
      </w:r>
      <w:r w:rsidR="00AB7877">
        <w:rPr>
          <w:rFonts w:ascii="Verdana" w:hAnsi="Verdana" w:cstheme="minorHAnsi"/>
          <w:b/>
          <w:caps/>
          <w:sz w:val="20"/>
          <w:szCs w:val="20"/>
          <w:u w:val="single"/>
        </w:rPr>
        <w:t>VANITA MORE</w:t>
      </w:r>
    </w:p>
    <w:p w14:paraId="5837FDC0" w14:textId="7D68F135" w:rsidR="00932C72" w:rsidRPr="00DE0DDE" w:rsidRDefault="00AB7877" w:rsidP="00932C72">
      <w:pPr>
        <w:jc w:val="center"/>
        <w:rPr>
          <w:rFonts w:asciiTheme="minorHAnsi" w:hAnsiTheme="minorHAnsi"/>
          <w:sz w:val="20"/>
          <w:szCs w:val="20"/>
        </w:rPr>
      </w:pPr>
      <w:r>
        <w:rPr>
          <w:rFonts w:asciiTheme="minorHAnsi" w:eastAsia="Lucida Sans Unicode" w:hAnsiTheme="minorHAnsi" w:cs="Calibri"/>
          <w:sz w:val="20"/>
          <w:szCs w:val="20"/>
        </w:rPr>
        <w:t>Hiranand Building, Near Manjri Stud Farm,</w:t>
      </w:r>
      <w:r w:rsidR="00932C72" w:rsidRPr="00DE0DDE">
        <w:rPr>
          <w:rFonts w:asciiTheme="minorHAnsi" w:eastAsia="Lucida Sans Unicode" w:hAnsiTheme="minorHAnsi" w:cs="Calibri"/>
          <w:sz w:val="20"/>
          <w:szCs w:val="20"/>
        </w:rPr>
        <w:t xml:space="preserve"> </w:t>
      </w:r>
      <w:r w:rsidR="005E67B9">
        <w:rPr>
          <w:rFonts w:asciiTheme="minorHAnsi" w:eastAsia="Lucida Sans Unicode" w:hAnsiTheme="minorHAnsi" w:cs="Calibri"/>
          <w:sz w:val="20"/>
          <w:szCs w:val="20"/>
        </w:rPr>
        <w:t>Hadapsar,</w:t>
      </w:r>
      <w:r>
        <w:rPr>
          <w:rFonts w:asciiTheme="minorHAnsi" w:eastAsia="Lucida Sans Unicode" w:hAnsiTheme="minorHAnsi" w:cs="Calibri"/>
          <w:sz w:val="20"/>
          <w:szCs w:val="20"/>
        </w:rPr>
        <w:t>Pune</w:t>
      </w:r>
      <w:r w:rsidR="00615516">
        <w:rPr>
          <w:rFonts w:asciiTheme="minorHAnsi" w:eastAsia="Lucida Sans Unicode" w:hAnsiTheme="minorHAnsi" w:cs="Calibri"/>
          <w:sz w:val="20"/>
          <w:szCs w:val="20"/>
        </w:rPr>
        <w:t xml:space="preserve"> - 412307</w:t>
      </w:r>
    </w:p>
    <w:p w14:paraId="23185A5C" w14:textId="1F6E8E3F" w:rsidR="00932C72" w:rsidRPr="00DE0DDE" w:rsidRDefault="00615516" w:rsidP="00932C72">
      <w:pPr>
        <w:jc w:val="center"/>
        <w:rPr>
          <w:rFonts w:asciiTheme="minorHAnsi" w:eastAsia="Lucida Sans Unicode" w:hAnsiTheme="minorHAnsi" w:cs="Calibri"/>
          <w:sz w:val="20"/>
          <w:szCs w:val="20"/>
        </w:rPr>
      </w:pPr>
      <w:r>
        <w:rPr>
          <w:rFonts w:asciiTheme="minorHAnsi" w:eastAsia="Lucida Sans Unicode" w:hAnsiTheme="minorHAnsi" w:cs="Calibri"/>
          <w:sz w:val="20"/>
          <w:szCs w:val="20"/>
        </w:rPr>
        <w:t>Tel: 7720860423</w:t>
      </w:r>
      <w:r w:rsidR="00932C72" w:rsidRPr="00DE0DDE">
        <w:rPr>
          <w:rFonts w:asciiTheme="minorHAnsi" w:eastAsia="Lucida Sans Unicode" w:hAnsiTheme="minorHAnsi" w:cs="Calibri"/>
          <w:sz w:val="20"/>
          <w:szCs w:val="20"/>
        </w:rPr>
        <w:t xml:space="preserve">, Email: </w:t>
      </w:r>
      <w:hyperlink r:id="rId9" w:history="1">
        <w:r w:rsidR="00AB7877" w:rsidRPr="005673C0">
          <w:rPr>
            <w:rStyle w:val="Hyperlink"/>
            <w:rFonts w:asciiTheme="minorHAnsi" w:eastAsia="Lucida Sans Unicode" w:hAnsiTheme="minorHAnsi" w:cs="Calibri"/>
            <w:sz w:val="20"/>
            <w:szCs w:val="20"/>
          </w:rPr>
          <w:t>vanita.more@einfochips.com</w:t>
        </w:r>
      </w:hyperlink>
    </w:p>
    <w:p w14:paraId="2ECB4435" w14:textId="569163AF" w:rsidR="00521C43" w:rsidRPr="00DE0DDE" w:rsidRDefault="00521C43" w:rsidP="001A09B5">
      <w:pPr>
        <w:tabs>
          <w:tab w:val="left" w:pos="5232"/>
        </w:tabs>
        <w:rPr>
          <w:rFonts w:asciiTheme="minorHAnsi" w:hAnsiTheme="minorHAnsi" w:cstheme="minorHAnsi"/>
          <w:caps/>
          <w:sz w:val="20"/>
          <w:szCs w:val="20"/>
        </w:rPr>
      </w:pPr>
    </w:p>
    <w:p w14:paraId="47047D4B" w14:textId="0F4C856D" w:rsidR="009B3264" w:rsidRPr="00DE0DDE" w:rsidRDefault="009B3264" w:rsidP="001A09B5">
      <w:pPr>
        <w:rPr>
          <w:rFonts w:asciiTheme="minorHAnsi" w:hAnsiTheme="minorHAnsi" w:cstheme="minorHAnsi"/>
          <w:b/>
          <w:caps/>
          <w:sz w:val="20"/>
          <w:szCs w:val="20"/>
          <w:u w:val="single"/>
        </w:rPr>
      </w:pPr>
      <w:r w:rsidRPr="00DE0DDE">
        <w:rPr>
          <w:rFonts w:asciiTheme="minorHAnsi" w:hAnsiTheme="minorHAnsi" w:cstheme="minorHAnsi"/>
          <w:b/>
          <w:caps/>
          <w:sz w:val="20"/>
          <w:szCs w:val="20"/>
          <w:u w:val="single"/>
        </w:rPr>
        <w:t>SUMMARY</w:t>
      </w:r>
      <w:r w:rsidR="00831408" w:rsidRPr="00DE0DDE">
        <w:rPr>
          <w:rFonts w:asciiTheme="minorHAnsi" w:hAnsiTheme="minorHAnsi" w:cstheme="minorHAnsi"/>
          <w:b/>
          <w:caps/>
          <w:sz w:val="20"/>
          <w:szCs w:val="20"/>
          <w:u w:val="single"/>
        </w:rPr>
        <w:t>:</w:t>
      </w:r>
    </w:p>
    <w:p w14:paraId="5E7F2157" w14:textId="43FC888C" w:rsidR="00F20FEF" w:rsidRPr="00DE0DDE" w:rsidRDefault="0046387C" w:rsidP="008A34DC">
      <w:pPr>
        <w:numPr>
          <w:ilvl w:val="0"/>
          <w:numId w:val="6"/>
        </w:numPr>
        <w:jc w:val="left"/>
        <w:rPr>
          <w:rFonts w:asciiTheme="minorHAnsi" w:hAnsiTheme="minorHAnsi" w:cstheme="minorHAnsi"/>
          <w:sz w:val="20"/>
          <w:szCs w:val="20"/>
        </w:rPr>
      </w:pPr>
      <w:r>
        <w:rPr>
          <w:rFonts w:asciiTheme="minorHAnsi" w:hAnsiTheme="minorHAnsi" w:cstheme="minorHAnsi"/>
          <w:sz w:val="20"/>
          <w:szCs w:val="20"/>
        </w:rPr>
        <w:t>3</w:t>
      </w:r>
      <w:r w:rsidR="003220CB" w:rsidRPr="00DE0DDE">
        <w:rPr>
          <w:rFonts w:asciiTheme="minorHAnsi" w:hAnsiTheme="minorHAnsi" w:cstheme="minorHAnsi"/>
          <w:sz w:val="20"/>
          <w:szCs w:val="20"/>
        </w:rPr>
        <w:t xml:space="preserve"> </w:t>
      </w:r>
      <w:r w:rsidR="00332F3B" w:rsidRPr="00DE0DDE">
        <w:rPr>
          <w:rFonts w:asciiTheme="minorHAnsi" w:hAnsiTheme="minorHAnsi" w:cstheme="minorHAnsi"/>
          <w:sz w:val="20"/>
          <w:szCs w:val="20"/>
        </w:rPr>
        <w:t>years of experience in</w:t>
      </w:r>
      <w:r w:rsidR="00EE7DB0" w:rsidRPr="00DE0DDE">
        <w:rPr>
          <w:rFonts w:asciiTheme="minorHAnsi" w:hAnsiTheme="minorHAnsi" w:cstheme="minorHAnsi"/>
          <w:sz w:val="20"/>
          <w:szCs w:val="20"/>
        </w:rPr>
        <w:t xml:space="preserve"> </w:t>
      </w:r>
      <w:r w:rsidR="00007967">
        <w:rPr>
          <w:rFonts w:asciiTheme="minorHAnsi" w:hAnsiTheme="minorHAnsi" w:cstheme="minorHAnsi"/>
          <w:sz w:val="20"/>
          <w:szCs w:val="20"/>
        </w:rPr>
        <w:t xml:space="preserve">Web Application Development. Also experience in </w:t>
      </w:r>
      <w:r w:rsidR="00007967" w:rsidRPr="00DE0DDE">
        <w:rPr>
          <w:rFonts w:asciiTheme="minorHAnsi" w:hAnsiTheme="minorHAnsi" w:cstheme="minorHAnsi"/>
          <w:sz w:val="20"/>
          <w:szCs w:val="20"/>
        </w:rPr>
        <w:t>Deployment and Release Management</w:t>
      </w:r>
      <w:r w:rsidR="00007967">
        <w:rPr>
          <w:rFonts w:asciiTheme="minorHAnsi" w:hAnsiTheme="minorHAnsi" w:cstheme="minorHAnsi"/>
          <w:sz w:val="20"/>
          <w:szCs w:val="20"/>
        </w:rPr>
        <w:t>.</w:t>
      </w:r>
    </w:p>
    <w:p w14:paraId="01DAD356" w14:textId="02015A9A" w:rsidR="00455F84" w:rsidRPr="00DE0DDE" w:rsidRDefault="00007967" w:rsidP="00455F84">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E</w:t>
      </w:r>
      <w:r w:rsidR="00455F84" w:rsidRPr="00DE0DDE">
        <w:rPr>
          <w:rFonts w:asciiTheme="minorHAnsi" w:hAnsiTheme="minorHAnsi" w:cstheme="minorHAnsi"/>
          <w:sz w:val="20"/>
          <w:szCs w:val="20"/>
        </w:rPr>
        <w:t>xperience utilizing tools in N-tier and Microservices architecture applications using</w:t>
      </w:r>
      <w:r w:rsidR="004D1C61" w:rsidRPr="00DE0DDE">
        <w:rPr>
          <w:rFonts w:asciiTheme="minorHAnsi" w:hAnsiTheme="minorHAnsi" w:cstheme="minorHAnsi"/>
          <w:sz w:val="20"/>
          <w:szCs w:val="20"/>
        </w:rPr>
        <w:t xml:space="preserve"> J2ee frameworks i.e.</w:t>
      </w:r>
      <w:r w:rsidR="00455F84" w:rsidRPr="00DE0DDE">
        <w:rPr>
          <w:rFonts w:asciiTheme="minorHAnsi" w:hAnsiTheme="minorHAnsi" w:cstheme="minorHAnsi"/>
          <w:sz w:val="20"/>
          <w:szCs w:val="20"/>
        </w:rPr>
        <w:t xml:space="preserve"> </w:t>
      </w:r>
      <w:r w:rsidR="00B06A84" w:rsidRPr="00DE0DDE">
        <w:rPr>
          <w:rFonts w:asciiTheme="minorHAnsi" w:hAnsiTheme="minorHAnsi" w:cstheme="minorHAnsi"/>
          <w:b/>
          <w:sz w:val="20"/>
          <w:szCs w:val="20"/>
        </w:rPr>
        <w:t xml:space="preserve">Core </w:t>
      </w:r>
      <w:r w:rsidR="00455F84" w:rsidRPr="00DE0DDE">
        <w:rPr>
          <w:rFonts w:asciiTheme="minorHAnsi" w:hAnsiTheme="minorHAnsi" w:cstheme="minorHAnsi"/>
          <w:b/>
          <w:sz w:val="20"/>
          <w:szCs w:val="20"/>
        </w:rPr>
        <w:t>Spring</w:t>
      </w:r>
      <w:r w:rsidR="00B06A84" w:rsidRPr="00DE0DDE">
        <w:rPr>
          <w:rFonts w:asciiTheme="minorHAnsi" w:hAnsiTheme="minorHAnsi" w:cstheme="minorHAnsi"/>
          <w:b/>
          <w:sz w:val="20"/>
          <w:szCs w:val="20"/>
        </w:rPr>
        <w:t>, Spring</w:t>
      </w:r>
      <w:r w:rsidR="0046387C">
        <w:rPr>
          <w:rFonts w:asciiTheme="minorHAnsi" w:hAnsiTheme="minorHAnsi" w:cstheme="minorHAnsi"/>
          <w:b/>
          <w:sz w:val="20"/>
          <w:szCs w:val="20"/>
        </w:rPr>
        <w:t xml:space="preserve"> Boot</w:t>
      </w:r>
      <w:r w:rsidR="004D1C61" w:rsidRPr="00DE0DDE">
        <w:rPr>
          <w:rFonts w:asciiTheme="minorHAnsi" w:hAnsiTheme="minorHAnsi" w:cstheme="minorHAnsi"/>
          <w:b/>
          <w:sz w:val="20"/>
          <w:szCs w:val="20"/>
        </w:rPr>
        <w:t xml:space="preserve">, Hibernate, </w:t>
      </w:r>
      <w:r w:rsidR="00455F84" w:rsidRPr="00DE0DDE">
        <w:rPr>
          <w:rFonts w:asciiTheme="minorHAnsi" w:hAnsiTheme="minorHAnsi" w:cstheme="minorHAnsi"/>
          <w:b/>
          <w:sz w:val="20"/>
          <w:szCs w:val="20"/>
        </w:rPr>
        <w:t>Restful Web Services</w:t>
      </w:r>
      <w:r w:rsidR="00455F84" w:rsidRPr="00DE0DDE">
        <w:rPr>
          <w:rFonts w:asciiTheme="minorHAnsi" w:hAnsiTheme="minorHAnsi" w:cstheme="minorHAnsi"/>
          <w:sz w:val="20"/>
          <w:szCs w:val="20"/>
        </w:rPr>
        <w:t>.</w:t>
      </w:r>
    </w:p>
    <w:p w14:paraId="7B152FCD" w14:textId="5D521687" w:rsidR="000D6CC4" w:rsidRPr="00DE0DDE" w:rsidRDefault="00963A44" w:rsidP="00A83151">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E</w:t>
      </w:r>
      <w:r w:rsidR="000D6CC4" w:rsidRPr="00DE0DDE">
        <w:rPr>
          <w:rFonts w:asciiTheme="minorHAnsi" w:hAnsiTheme="minorHAnsi" w:cstheme="minorHAnsi"/>
          <w:sz w:val="20"/>
          <w:szCs w:val="20"/>
        </w:rPr>
        <w:t>xperience in</w:t>
      </w:r>
      <w:r w:rsidR="000D6CC4" w:rsidRPr="00DE0DDE">
        <w:rPr>
          <w:rFonts w:asciiTheme="minorHAnsi" w:hAnsiTheme="minorHAnsi" w:cstheme="minorHAnsi"/>
          <w:b/>
          <w:sz w:val="20"/>
          <w:szCs w:val="20"/>
        </w:rPr>
        <w:t xml:space="preserve"> </w:t>
      </w:r>
      <w:r w:rsidR="000D6CC4" w:rsidRPr="00DE0DDE">
        <w:rPr>
          <w:rFonts w:asciiTheme="minorHAnsi" w:hAnsiTheme="minorHAnsi" w:cstheme="minorHAnsi"/>
          <w:sz w:val="20"/>
          <w:szCs w:val="20"/>
        </w:rPr>
        <w:t xml:space="preserve">building </w:t>
      </w:r>
      <w:r w:rsidR="00A83151" w:rsidRPr="00DE0DDE">
        <w:rPr>
          <w:rFonts w:asciiTheme="minorHAnsi" w:hAnsiTheme="minorHAnsi" w:cstheme="minorHAnsi"/>
          <w:sz w:val="20"/>
          <w:szCs w:val="20"/>
        </w:rPr>
        <w:t>high performance, scalable, robust frameworks</w:t>
      </w:r>
      <w:r w:rsidR="000D6CC4" w:rsidRPr="00DE0DDE">
        <w:rPr>
          <w:rFonts w:asciiTheme="minorHAnsi" w:hAnsiTheme="minorHAnsi" w:cstheme="minorHAnsi"/>
          <w:sz w:val="20"/>
          <w:szCs w:val="20"/>
        </w:rPr>
        <w:t xml:space="preserve"> using </w:t>
      </w:r>
      <w:r w:rsidR="00DF099B" w:rsidRPr="00DE0DDE">
        <w:rPr>
          <w:rFonts w:asciiTheme="minorHAnsi" w:hAnsiTheme="minorHAnsi" w:cstheme="minorHAnsi"/>
          <w:b/>
          <w:sz w:val="20"/>
          <w:szCs w:val="20"/>
        </w:rPr>
        <w:t xml:space="preserve">Spring MVC, </w:t>
      </w:r>
      <w:r w:rsidR="005F1158">
        <w:rPr>
          <w:rFonts w:asciiTheme="minorHAnsi" w:hAnsiTheme="minorHAnsi" w:cstheme="minorHAnsi"/>
          <w:b/>
          <w:sz w:val="20"/>
          <w:szCs w:val="20"/>
        </w:rPr>
        <w:t>Spring JDBC</w:t>
      </w:r>
      <w:r w:rsidR="00AD6A5F" w:rsidRPr="00DE0DDE">
        <w:rPr>
          <w:rFonts w:asciiTheme="minorHAnsi" w:hAnsiTheme="minorHAnsi" w:cstheme="minorHAnsi"/>
          <w:b/>
          <w:sz w:val="20"/>
          <w:szCs w:val="20"/>
        </w:rPr>
        <w:t xml:space="preserve">, Spring ORM, </w:t>
      </w:r>
      <w:r w:rsidR="004916AD" w:rsidRPr="00DE0DDE">
        <w:rPr>
          <w:rFonts w:asciiTheme="minorHAnsi" w:hAnsiTheme="minorHAnsi" w:cstheme="minorHAnsi"/>
          <w:b/>
          <w:sz w:val="20"/>
          <w:szCs w:val="20"/>
        </w:rPr>
        <w:t xml:space="preserve">Spring JPA, </w:t>
      </w:r>
      <w:r w:rsidR="00AD6A5F" w:rsidRPr="00DE0DDE">
        <w:rPr>
          <w:rFonts w:asciiTheme="minorHAnsi" w:hAnsiTheme="minorHAnsi" w:cstheme="minorHAnsi"/>
          <w:b/>
          <w:sz w:val="20"/>
          <w:szCs w:val="20"/>
        </w:rPr>
        <w:t xml:space="preserve">Hibernate, </w:t>
      </w:r>
      <w:r w:rsidR="005F1158">
        <w:rPr>
          <w:rFonts w:asciiTheme="minorHAnsi" w:hAnsiTheme="minorHAnsi" w:cstheme="minorHAnsi"/>
          <w:b/>
          <w:sz w:val="20"/>
          <w:szCs w:val="20"/>
        </w:rPr>
        <w:t>REST,</w:t>
      </w:r>
      <w:r w:rsidR="000D6CC4" w:rsidRPr="00DE0DDE">
        <w:rPr>
          <w:rFonts w:asciiTheme="minorHAnsi" w:hAnsiTheme="minorHAnsi" w:cstheme="minorHAnsi"/>
          <w:b/>
          <w:sz w:val="20"/>
          <w:szCs w:val="20"/>
        </w:rPr>
        <w:t xml:space="preserve">Maven, </w:t>
      </w:r>
      <w:r w:rsidR="00C17AB5" w:rsidRPr="00DE0DDE">
        <w:rPr>
          <w:rFonts w:asciiTheme="minorHAnsi" w:hAnsiTheme="minorHAnsi" w:cstheme="minorHAnsi"/>
          <w:b/>
          <w:sz w:val="20"/>
          <w:szCs w:val="20"/>
        </w:rPr>
        <w:t xml:space="preserve">Gradle, </w:t>
      </w:r>
      <w:r w:rsidR="000D6CC4" w:rsidRPr="00DE0DDE">
        <w:rPr>
          <w:rFonts w:asciiTheme="minorHAnsi" w:hAnsiTheme="minorHAnsi" w:cstheme="minorHAnsi"/>
          <w:b/>
          <w:sz w:val="20"/>
          <w:szCs w:val="20"/>
        </w:rPr>
        <w:t>Mockito</w:t>
      </w:r>
      <w:r w:rsidR="000D6CC4" w:rsidRPr="00DE0DDE">
        <w:rPr>
          <w:rFonts w:asciiTheme="minorHAnsi" w:hAnsiTheme="minorHAnsi" w:cstheme="minorHAnsi"/>
          <w:sz w:val="20"/>
          <w:szCs w:val="20"/>
        </w:rPr>
        <w:t>.</w:t>
      </w:r>
    </w:p>
    <w:p w14:paraId="4972954B" w14:textId="0A526B08" w:rsidR="00AD6A5F" w:rsidRPr="00DE0DDE" w:rsidRDefault="00814D21" w:rsidP="00AD6A5F">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E</w:t>
      </w:r>
      <w:r w:rsidR="00AD6A9C" w:rsidRPr="00DE0DDE">
        <w:rPr>
          <w:rFonts w:asciiTheme="minorHAnsi" w:hAnsiTheme="minorHAnsi" w:cstheme="minorHAnsi"/>
          <w:sz w:val="20"/>
          <w:szCs w:val="20"/>
        </w:rPr>
        <w:t>xperience in deploying the solutions</w:t>
      </w:r>
      <w:r w:rsidR="00AD6A5F" w:rsidRPr="00DE0DDE">
        <w:rPr>
          <w:rFonts w:asciiTheme="minorHAnsi" w:hAnsiTheme="minorHAnsi" w:cstheme="minorHAnsi"/>
          <w:sz w:val="20"/>
          <w:szCs w:val="20"/>
        </w:rPr>
        <w:t xml:space="preserve"> </w:t>
      </w:r>
      <w:r w:rsidR="006A0766" w:rsidRPr="00DE0DDE">
        <w:rPr>
          <w:rFonts w:asciiTheme="minorHAnsi" w:hAnsiTheme="minorHAnsi" w:cstheme="minorHAnsi"/>
          <w:sz w:val="20"/>
          <w:szCs w:val="20"/>
        </w:rPr>
        <w:t>on different</w:t>
      </w:r>
      <w:r w:rsidR="00AD6A5F" w:rsidRPr="00DE0DDE">
        <w:rPr>
          <w:rFonts w:asciiTheme="minorHAnsi" w:hAnsiTheme="minorHAnsi" w:cstheme="minorHAnsi"/>
          <w:sz w:val="20"/>
          <w:szCs w:val="20"/>
        </w:rPr>
        <w:t xml:space="preserve"> Web/application Servers-</w:t>
      </w:r>
      <w:r w:rsidR="00AA608B">
        <w:rPr>
          <w:rFonts w:asciiTheme="minorHAnsi" w:hAnsiTheme="minorHAnsi" w:cstheme="minorHAnsi"/>
          <w:b/>
          <w:sz w:val="20"/>
          <w:szCs w:val="20"/>
        </w:rPr>
        <w:t xml:space="preserve"> Weblogic</w:t>
      </w:r>
      <w:r w:rsidR="00AD6A5F" w:rsidRPr="00DE0DDE">
        <w:rPr>
          <w:rFonts w:asciiTheme="minorHAnsi" w:hAnsiTheme="minorHAnsi" w:cstheme="minorHAnsi"/>
          <w:b/>
          <w:sz w:val="20"/>
          <w:szCs w:val="20"/>
        </w:rPr>
        <w:t>, Tomcat</w:t>
      </w:r>
      <w:r w:rsidR="00AD6A5F" w:rsidRPr="00DE0DDE">
        <w:rPr>
          <w:rFonts w:asciiTheme="minorHAnsi" w:hAnsiTheme="minorHAnsi" w:cstheme="minorHAnsi"/>
          <w:sz w:val="20"/>
          <w:szCs w:val="20"/>
        </w:rPr>
        <w:t>.</w:t>
      </w:r>
    </w:p>
    <w:p w14:paraId="3C9E4278" w14:textId="44F524B8" w:rsidR="00D21DCA" w:rsidRDefault="00F036B7" w:rsidP="00AB14DF">
      <w:pPr>
        <w:pStyle w:val="ListParagraph"/>
        <w:numPr>
          <w:ilvl w:val="0"/>
          <w:numId w:val="6"/>
        </w:numPr>
        <w:rPr>
          <w:rFonts w:asciiTheme="minorHAnsi" w:hAnsiTheme="minorHAnsi" w:cstheme="minorHAnsi"/>
          <w:sz w:val="20"/>
          <w:szCs w:val="20"/>
        </w:rPr>
      </w:pPr>
      <w:r>
        <w:rPr>
          <w:rFonts w:asciiTheme="minorHAnsi" w:hAnsiTheme="minorHAnsi" w:cstheme="minorHAnsi"/>
          <w:sz w:val="20"/>
          <w:szCs w:val="20"/>
        </w:rPr>
        <w:t>E</w:t>
      </w:r>
      <w:r w:rsidR="003933E6" w:rsidRPr="00DE0DDE">
        <w:rPr>
          <w:rFonts w:asciiTheme="minorHAnsi" w:hAnsiTheme="minorHAnsi" w:cstheme="minorHAnsi"/>
          <w:sz w:val="20"/>
          <w:szCs w:val="20"/>
        </w:rPr>
        <w:t xml:space="preserve">xperience in RDBMS using </w:t>
      </w:r>
      <w:r w:rsidR="00F43EE5">
        <w:rPr>
          <w:rFonts w:asciiTheme="minorHAnsi" w:hAnsiTheme="minorHAnsi" w:cstheme="minorHAnsi"/>
          <w:b/>
          <w:sz w:val="20"/>
          <w:szCs w:val="20"/>
        </w:rPr>
        <w:t>SQL Server, MySQL</w:t>
      </w:r>
      <w:r w:rsidR="003933E6" w:rsidRPr="00DE0DDE">
        <w:rPr>
          <w:rFonts w:asciiTheme="minorHAnsi" w:hAnsiTheme="minorHAnsi" w:cstheme="minorHAnsi"/>
          <w:sz w:val="20"/>
          <w:szCs w:val="20"/>
        </w:rPr>
        <w:t>.</w:t>
      </w:r>
    </w:p>
    <w:p w14:paraId="4BE4BA5C" w14:textId="083A5E77" w:rsidR="00AC0580" w:rsidRPr="00007967" w:rsidRDefault="00526029" w:rsidP="00526029">
      <w:pPr>
        <w:pStyle w:val="ListParagraph"/>
        <w:numPr>
          <w:ilvl w:val="0"/>
          <w:numId w:val="6"/>
        </w:numPr>
        <w:rPr>
          <w:rFonts w:asciiTheme="minorHAnsi" w:hAnsiTheme="minorHAnsi" w:cstheme="minorHAnsi"/>
          <w:sz w:val="20"/>
          <w:szCs w:val="20"/>
        </w:rPr>
      </w:pPr>
      <w:r w:rsidRPr="00526029">
        <w:rPr>
          <w:rFonts w:ascii="Calibri Light" w:hAnsi="Calibri Light" w:cs="Calibri"/>
          <w:bCs/>
          <w:szCs w:val="22"/>
        </w:rPr>
        <w:t>Involved in Requirements Gathering &amp; Analysis, Client interaction to understand business requirements, Technical Design, Development, JUnit Testing, R</w:t>
      </w:r>
      <w:r>
        <w:rPr>
          <w:rFonts w:ascii="Calibri Light" w:hAnsi="Calibri Light" w:cs="Calibri"/>
          <w:bCs/>
          <w:szCs w:val="22"/>
        </w:rPr>
        <w:t>eporting.</w:t>
      </w:r>
    </w:p>
    <w:p w14:paraId="311A17E2" w14:textId="77777777" w:rsidR="00007967" w:rsidRPr="00526029" w:rsidRDefault="00007967" w:rsidP="00007967">
      <w:pPr>
        <w:pStyle w:val="ListParagraph"/>
        <w:rPr>
          <w:rFonts w:asciiTheme="minorHAnsi" w:hAnsiTheme="minorHAnsi" w:cstheme="minorHAnsi"/>
          <w:sz w:val="20"/>
          <w:szCs w:val="20"/>
        </w:rPr>
      </w:pPr>
    </w:p>
    <w:p w14:paraId="46D58DA3" w14:textId="27DE6A94" w:rsidR="009B3264" w:rsidRPr="00DE0DDE" w:rsidRDefault="00116738" w:rsidP="001A09B5">
      <w:pPr>
        <w:rPr>
          <w:rFonts w:asciiTheme="minorHAnsi" w:hAnsiTheme="minorHAnsi" w:cstheme="minorHAnsi"/>
          <w:b/>
          <w:caps/>
          <w:sz w:val="20"/>
          <w:szCs w:val="20"/>
          <w:u w:val="single"/>
        </w:rPr>
      </w:pPr>
      <w:r w:rsidRPr="00DE0DDE">
        <w:rPr>
          <w:rFonts w:asciiTheme="minorHAnsi" w:hAnsiTheme="minorHAnsi" w:cstheme="minorHAnsi"/>
          <w:b/>
          <w:caps/>
          <w:sz w:val="20"/>
          <w:szCs w:val="20"/>
          <w:u w:val="single"/>
        </w:rPr>
        <w:t>tools &amp; technologies</w:t>
      </w:r>
      <w:r w:rsidR="009B3264" w:rsidRPr="00DE0DDE">
        <w:rPr>
          <w:rFonts w:asciiTheme="minorHAnsi" w:hAnsiTheme="minorHAnsi" w:cstheme="minorHAnsi"/>
          <w:b/>
          <w:caps/>
          <w:sz w:val="20"/>
          <w:szCs w:val="20"/>
          <w:u w:val="single"/>
        </w:rPr>
        <w:t>:</w:t>
      </w:r>
    </w:p>
    <w:p w14:paraId="0C5C8FA2" w14:textId="55FEE5FC" w:rsidR="007A1387" w:rsidRPr="00DE0DDE" w:rsidRDefault="007A1387" w:rsidP="001A09B5">
      <w:pPr>
        <w:rPr>
          <w:rFonts w:asciiTheme="minorHAnsi" w:hAnsiTheme="minorHAnsi" w:cstheme="minorHAnsi"/>
          <w:b/>
          <w:caps/>
          <w:sz w:val="20"/>
          <w:szCs w:val="20"/>
          <w:u w:val="single"/>
        </w:rPr>
      </w:pPr>
    </w:p>
    <w:tbl>
      <w:tblPr>
        <w:tblW w:w="7245" w:type="dxa"/>
        <w:tblInd w:w="90" w:type="dxa"/>
        <w:tblLayout w:type="fixed"/>
        <w:tblCellMar>
          <w:left w:w="10" w:type="dxa"/>
          <w:right w:w="10" w:type="dxa"/>
        </w:tblCellMar>
        <w:tblLook w:val="0000" w:firstRow="0" w:lastRow="0" w:firstColumn="0" w:lastColumn="0" w:noHBand="0" w:noVBand="0"/>
      </w:tblPr>
      <w:tblGrid>
        <w:gridCol w:w="2730"/>
        <w:gridCol w:w="4515"/>
      </w:tblGrid>
      <w:tr w:rsidR="002641F4" w14:paraId="020C9B87" w14:textId="77777777" w:rsidTr="005300C9">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1522ED2C" w14:textId="77777777" w:rsidR="002641F4" w:rsidRDefault="002641F4" w:rsidP="005300C9">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Operating System</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7F16069" w14:textId="77777777" w:rsidR="002641F4" w:rsidRDefault="002641F4" w:rsidP="005300C9">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Windows 7,8,10</w:t>
            </w:r>
          </w:p>
        </w:tc>
      </w:tr>
      <w:tr w:rsidR="002641F4" w14:paraId="1FA5761D" w14:textId="77777777" w:rsidTr="005300C9">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38B7356D" w14:textId="77777777" w:rsidR="002641F4" w:rsidRDefault="002641F4" w:rsidP="005300C9">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Languages</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78976F5" w14:textId="77777777" w:rsidR="002641F4" w:rsidRDefault="002641F4" w:rsidP="005300C9">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Java J2EE (1.6 to 1.8)</w:t>
            </w:r>
          </w:p>
        </w:tc>
      </w:tr>
      <w:tr w:rsidR="002641F4" w14:paraId="6EF3897C" w14:textId="77777777" w:rsidTr="005300C9">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29B0F999" w14:textId="77777777" w:rsidR="002641F4" w:rsidRDefault="002641F4" w:rsidP="005300C9">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Web Development</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5642BDE" w14:textId="68EF7AB5" w:rsidR="002641F4" w:rsidRDefault="005600E2" w:rsidP="005600E2">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JavaScript, HTML</w:t>
            </w:r>
            <w:bookmarkStart w:id="0" w:name="_GoBack"/>
            <w:bookmarkEnd w:id="0"/>
            <w:r w:rsidR="002641F4">
              <w:rPr>
                <w:rFonts w:ascii="Calibri Light" w:eastAsia="Lucida Sans Unicode" w:hAnsi="Calibri Light" w:cs="Arial"/>
                <w:szCs w:val="22"/>
              </w:rPr>
              <w:t>, Angular7</w:t>
            </w:r>
          </w:p>
        </w:tc>
      </w:tr>
      <w:tr w:rsidR="002641F4" w14:paraId="061F2A53" w14:textId="77777777" w:rsidTr="005300C9">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0FEE4FD6" w14:textId="77777777" w:rsidR="002641F4" w:rsidRDefault="002641F4" w:rsidP="005300C9">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Frameworks</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4798CE6" w14:textId="77777777" w:rsidR="002641F4" w:rsidRDefault="002641F4" w:rsidP="005300C9">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Spring Boot2.0, Spring 4, Hibernate</w:t>
            </w:r>
          </w:p>
        </w:tc>
      </w:tr>
      <w:tr w:rsidR="002641F4" w14:paraId="6F462E42" w14:textId="77777777" w:rsidTr="005300C9">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74A772AA" w14:textId="77777777" w:rsidR="002641F4" w:rsidRDefault="002641F4" w:rsidP="005300C9">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Database</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6E6CCA8" w14:textId="77777777" w:rsidR="002641F4" w:rsidRDefault="002641F4" w:rsidP="005300C9">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 xml:space="preserve"> MySql, SQL</w:t>
            </w:r>
          </w:p>
        </w:tc>
      </w:tr>
      <w:tr w:rsidR="002641F4" w14:paraId="74EC8097" w14:textId="77777777" w:rsidTr="005300C9">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72698306" w14:textId="77777777" w:rsidR="002641F4" w:rsidRDefault="002641F4" w:rsidP="005300C9">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Web/App Servers</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4D4707E" w14:textId="77777777" w:rsidR="002641F4" w:rsidRDefault="002641F4" w:rsidP="005300C9">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Tomcat , WebLogic</w:t>
            </w:r>
          </w:p>
        </w:tc>
      </w:tr>
      <w:tr w:rsidR="002641F4" w14:paraId="7CC2762E" w14:textId="77777777" w:rsidTr="005300C9">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300E137F" w14:textId="77777777" w:rsidR="002641F4" w:rsidRDefault="002641F4" w:rsidP="005300C9">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Other Tools</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70EC5AE" w14:textId="77777777" w:rsidR="002641F4" w:rsidRDefault="002641F4" w:rsidP="005300C9">
            <w:pPr>
              <w:pStyle w:val="Standard"/>
              <w:widowControl w:val="0"/>
              <w:spacing w:line="276" w:lineRule="auto"/>
              <w:rPr>
                <w:rFonts w:ascii="Calibri Light" w:eastAsia="Lucida Sans Unicode" w:hAnsi="Calibri Light" w:cs="Arial"/>
                <w:szCs w:val="22"/>
              </w:rPr>
            </w:pPr>
            <w:r>
              <w:rPr>
                <w:rFonts w:ascii="Calibri Light" w:eastAsia="Lucida Sans Unicode" w:hAnsi="Calibri Light" w:cs="Arial"/>
                <w:szCs w:val="22"/>
              </w:rPr>
              <w:t>Jenkins, Git , SVN , CVS, Maven</w:t>
            </w:r>
          </w:p>
        </w:tc>
      </w:tr>
      <w:tr w:rsidR="002641F4" w14:paraId="5EE0D46F" w14:textId="77777777" w:rsidTr="005300C9">
        <w:trPr>
          <w:trHeight w:val="397"/>
        </w:trPr>
        <w:tc>
          <w:tcPr>
            <w:tcW w:w="273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4B3CB7F9" w14:textId="77777777" w:rsidR="002641F4" w:rsidRDefault="002641F4" w:rsidP="005300C9">
            <w:pPr>
              <w:pStyle w:val="Standard"/>
              <w:spacing w:line="276" w:lineRule="auto"/>
              <w:rPr>
                <w:rFonts w:ascii="Calibri Light" w:eastAsia="Lucida Sans Unicode" w:hAnsi="Calibri Light" w:cs="Arial"/>
                <w:b/>
                <w:szCs w:val="22"/>
              </w:rPr>
            </w:pPr>
            <w:r>
              <w:rPr>
                <w:rFonts w:ascii="Calibri Light" w:eastAsia="Lucida Sans Unicode" w:hAnsi="Calibri Light" w:cs="Arial"/>
                <w:b/>
                <w:szCs w:val="22"/>
              </w:rPr>
              <w:t>IDE</w:t>
            </w:r>
          </w:p>
        </w:tc>
        <w:tc>
          <w:tcPr>
            <w:tcW w:w="45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36AAFA2" w14:textId="77777777" w:rsidR="002641F4" w:rsidRDefault="002641F4" w:rsidP="005300C9">
            <w:pPr>
              <w:pStyle w:val="Standard"/>
              <w:spacing w:line="276" w:lineRule="auto"/>
              <w:rPr>
                <w:rFonts w:ascii="Calibri Light" w:eastAsia="Lucida Sans Unicode" w:hAnsi="Calibri Light" w:cs="Arial"/>
                <w:szCs w:val="22"/>
              </w:rPr>
            </w:pPr>
            <w:r>
              <w:rPr>
                <w:rFonts w:ascii="Calibri Light" w:eastAsia="Lucida Sans Unicode" w:hAnsi="Calibri Light" w:cs="Arial"/>
                <w:szCs w:val="22"/>
              </w:rPr>
              <w:t>Eclipse, Visual Studio Code</w:t>
            </w:r>
          </w:p>
        </w:tc>
      </w:tr>
    </w:tbl>
    <w:p w14:paraId="6C92BCE8" w14:textId="77777777" w:rsidR="00A822B3" w:rsidRPr="00DE0DDE" w:rsidRDefault="00A822B3" w:rsidP="001A09B5">
      <w:pPr>
        <w:rPr>
          <w:rFonts w:asciiTheme="minorHAnsi" w:hAnsiTheme="minorHAnsi" w:cstheme="minorHAnsi"/>
          <w:b/>
          <w:caps/>
          <w:sz w:val="20"/>
          <w:szCs w:val="20"/>
          <w:u w:val="single"/>
        </w:rPr>
      </w:pPr>
    </w:p>
    <w:p w14:paraId="4A141E5F" w14:textId="77777777" w:rsidR="00A822B3" w:rsidRPr="00DE0DDE" w:rsidRDefault="00A822B3" w:rsidP="001A09B5">
      <w:pPr>
        <w:rPr>
          <w:rFonts w:asciiTheme="minorHAnsi" w:hAnsiTheme="minorHAnsi" w:cstheme="minorHAnsi"/>
          <w:b/>
          <w:caps/>
          <w:sz w:val="20"/>
          <w:szCs w:val="20"/>
          <w:u w:val="single"/>
        </w:rPr>
      </w:pPr>
    </w:p>
    <w:p w14:paraId="307281D3" w14:textId="20CE3E54" w:rsidR="009B3264" w:rsidRPr="00DE0DDE" w:rsidRDefault="00097978" w:rsidP="001A09B5">
      <w:pPr>
        <w:rPr>
          <w:rFonts w:asciiTheme="minorHAnsi" w:hAnsiTheme="minorHAnsi" w:cstheme="minorHAnsi"/>
          <w:b/>
          <w:caps/>
          <w:sz w:val="20"/>
          <w:szCs w:val="20"/>
          <w:u w:val="single"/>
        </w:rPr>
      </w:pPr>
      <w:r w:rsidRPr="00DE0DDE">
        <w:rPr>
          <w:rFonts w:asciiTheme="minorHAnsi" w:hAnsiTheme="minorHAnsi" w:cstheme="minorHAnsi"/>
          <w:b/>
          <w:caps/>
          <w:sz w:val="20"/>
          <w:szCs w:val="20"/>
          <w:u w:val="single"/>
        </w:rPr>
        <w:t>E</w:t>
      </w:r>
      <w:r w:rsidR="009B3264" w:rsidRPr="00DE0DDE">
        <w:rPr>
          <w:rFonts w:asciiTheme="minorHAnsi" w:hAnsiTheme="minorHAnsi" w:cstheme="minorHAnsi"/>
          <w:b/>
          <w:caps/>
          <w:sz w:val="20"/>
          <w:szCs w:val="20"/>
          <w:u w:val="single"/>
        </w:rPr>
        <w:t>XPERIENCE DETAILS:</w:t>
      </w:r>
    </w:p>
    <w:p w14:paraId="33EB4289" w14:textId="77777777" w:rsidR="001158B2" w:rsidRPr="00DE0DDE" w:rsidRDefault="001158B2" w:rsidP="001158B2">
      <w:pPr>
        <w:pStyle w:val="ListParagraph"/>
        <w:spacing w:before="40" w:after="40"/>
        <w:rPr>
          <w:rFonts w:asciiTheme="minorHAnsi" w:hAnsiTheme="minorHAnsi" w:cstheme="minorHAnsi"/>
          <w:b/>
          <w:bCs/>
          <w:sz w:val="20"/>
          <w:szCs w:val="20"/>
        </w:rPr>
      </w:pPr>
    </w:p>
    <w:p w14:paraId="2F7C66C6" w14:textId="77777777" w:rsidR="00515B3E" w:rsidRDefault="00515B3E" w:rsidP="00515B3E">
      <w:pPr>
        <w:pStyle w:val="Standard"/>
        <w:spacing w:line="276" w:lineRule="auto"/>
        <w:rPr>
          <w:rFonts w:ascii="Calibri Light" w:eastAsia="Arial" w:hAnsi="Calibri Light" w:cs="Arial"/>
          <w:b/>
          <w:bCs/>
          <w:iCs/>
          <w:color w:val="4472C4"/>
          <w:szCs w:val="22"/>
        </w:rPr>
      </w:pPr>
    </w:p>
    <w:p w14:paraId="527F87B4" w14:textId="77777777" w:rsidR="00515B3E" w:rsidRDefault="00515B3E" w:rsidP="00515B3E">
      <w:pPr>
        <w:pStyle w:val="ListParagraph"/>
        <w:numPr>
          <w:ilvl w:val="0"/>
          <w:numId w:val="28"/>
        </w:numPr>
        <w:tabs>
          <w:tab w:val="left" w:pos="1004"/>
        </w:tabs>
        <w:suppressAutoHyphens/>
        <w:autoSpaceDN w:val="0"/>
        <w:spacing w:line="276" w:lineRule="auto"/>
        <w:contextualSpacing w:val="0"/>
        <w:textAlignment w:val="baseline"/>
        <w:rPr>
          <w:rFonts w:ascii="Calibri Light" w:hAnsi="Calibri Light"/>
          <w:szCs w:val="22"/>
        </w:rPr>
      </w:pPr>
      <w:r>
        <w:rPr>
          <w:rFonts w:ascii="Calibri Light" w:eastAsia="Arial" w:hAnsi="Calibri Light" w:cs="Arial"/>
          <w:b/>
          <w:bCs/>
          <w:iCs/>
          <w:color w:val="4472C4"/>
          <w:szCs w:val="22"/>
          <w:lang w:eastAsia="en-IN"/>
        </w:rPr>
        <w:t>Radian Group (US Mortgage Insurer)</w:t>
      </w:r>
      <w:r>
        <w:rPr>
          <w:rFonts w:ascii="Calibri Light" w:eastAsia="Arial" w:hAnsi="Calibri Light" w:cs="Arial"/>
          <w:b/>
          <w:bCs/>
          <w:iCs/>
          <w:color w:val="4472C4"/>
          <w:szCs w:val="22"/>
        </w:rPr>
        <w:t>.</w:t>
      </w:r>
    </w:p>
    <w:p w14:paraId="0185F310" w14:textId="77777777" w:rsidR="00515B3E" w:rsidRDefault="00515B3E" w:rsidP="00515B3E">
      <w:pPr>
        <w:pStyle w:val="Standard"/>
        <w:tabs>
          <w:tab w:val="left" w:pos="0"/>
        </w:tabs>
        <w:spacing w:line="276" w:lineRule="auto"/>
        <w:rPr>
          <w:rFonts w:ascii="Calibri Light" w:eastAsia="Arial" w:hAnsi="Calibri Light" w:cs="Arial"/>
          <w:b/>
          <w:bCs/>
          <w:iCs/>
          <w:color w:val="4472C4"/>
          <w:szCs w:val="22"/>
        </w:rPr>
      </w:pPr>
      <w:r>
        <w:rPr>
          <w:rFonts w:ascii="Calibri Light" w:eastAsia="Arial" w:hAnsi="Calibri Light" w:cs="Arial"/>
          <w:b/>
          <w:bCs/>
          <w:iCs/>
          <w:color w:val="4472C4"/>
          <w:szCs w:val="22"/>
        </w:rPr>
        <w:t>Role: Software Engineer</w:t>
      </w:r>
    </w:p>
    <w:p w14:paraId="0ACA6B28" w14:textId="77777777" w:rsidR="00515B3E" w:rsidRDefault="00515B3E" w:rsidP="00515B3E">
      <w:pPr>
        <w:pStyle w:val="Standard"/>
        <w:tabs>
          <w:tab w:val="left" w:pos="0"/>
        </w:tabs>
        <w:spacing w:line="276" w:lineRule="auto"/>
        <w:rPr>
          <w:rFonts w:ascii="Calibri Light" w:hAnsi="Calibri Light"/>
          <w:szCs w:val="22"/>
        </w:rPr>
      </w:pPr>
      <w:r>
        <w:rPr>
          <w:rFonts w:ascii="Calibri Light" w:eastAsia="Arial" w:hAnsi="Calibri Light" w:cs="Arial"/>
          <w:b/>
          <w:bCs/>
          <w:iCs/>
          <w:color w:val="4472C4"/>
          <w:szCs w:val="22"/>
        </w:rPr>
        <w:t>Project Duration:  May</w:t>
      </w:r>
      <w:r>
        <w:rPr>
          <w:rFonts w:ascii="Calibri Light" w:eastAsia="Arial" w:hAnsi="Calibri Light" w:cs="Arial"/>
          <w:b/>
          <w:bCs/>
          <w:iCs/>
          <w:color w:val="4472C4"/>
          <w:szCs w:val="22"/>
          <w:lang w:eastAsia="en-IN"/>
        </w:rPr>
        <w:t>-2017- April 19</w:t>
      </w:r>
    </w:p>
    <w:p w14:paraId="127D95CF" w14:textId="77777777" w:rsidR="00515B3E" w:rsidRDefault="00515B3E" w:rsidP="00515B3E">
      <w:pPr>
        <w:pStyle w:val="Standard"/>
        <w:rPr>
          <w:rFonts w:ascii="Calibri Light" w:hAnsi="Calibri Light"/>
          <w:sz w:val="24"/>
          <w:lang w:eastAsia="en-IN"/>
        </w:rPr>
      </w:pPr>
      <w:r>
        <w:rPr>
          <w:rFonts w:ascii="Calibri Light" w:hAnsi="Calibri Light" w:cs="Arial"/>
          <w:szCs w:val="22"/>
          <w:lang w:eastAsia="en-IN"/>
        </w:rPr>
        <w:t xml:space="preserve">A rule-based , internally facing software system , Gaurdian Pro automates all of Radian's loss management processes , including work flows that were previously handled manually . </w:t>
      </w:r>
      <w:r>
        <w:rPr>
          <w:rFonts w:ascii="Calibri Light" w:hAnsi="Calibri Light"/>
          <w:sz w:val="24"/>
          <w:lang w:eastAsia="en-IN"/>
        </w:rPr>
        <w:t>One of the system’s strengths is that it provides early notification of cases that hold the most promise for resolution. The system currently includes loss management phases like Investigation, Servicing Performance Review, Claim Calculator and Supplemental Claim Processing.</w:t>
      </w:r>
    </w:p>
    <w:p w14:paraId="023A20F5" w14:textId="77777777" w:rsidR="00FE3215" w:rsidRDefault="00FE3215" w:rsidP="00515B3E">
      <w:pPr>
        <w:pStyle w:val="Standard"/>
        <w:rPr>
          <w:rFonts w:ascii="Calibri Light" w:hAnsi="Calibri Light"/>
          <w:sz w:val="24"/>
          <w:lang w:eastAsia="en-IN"/>
        </w:rPr>
      </w:pPr>
    </w:p>
    <w:p w14:paraId="0B0F174C" w14:textId="77777777" w:rsidR="00FE3215" w:rsidRDefault="00FE3215" w:rsidP="00515B3E">
      <w:pPr>
        <w:pStyle w:val="Standard"/>
        <w:rPr>
          <w:rFonts w:ascii="Calibri Light" w:hAnsi="Calibri Light" w:cs="Arial"/>
          <w:szCs w:val="22"/>
          <w:lang w:eastAsia="en-IN"/>
        </w:rPr>
      </w:pPr>
    </w:p>
    <w:p w14:paraId="76E8CE9F" w14:textId="77777777" w:rsidR="00515B3E" w:rsidRDefault="00515B3E" w:rsidP="00515B3E">
      <w:pPr>
        <w:pStyle w:val="Standard"/>
        <w:rPr>
          <w:rFonts w:ascii="Calibri Light" w:hAnsi="Calibri Light"/>
          <w:sz w:val="24"/>
          <w:lang w:eastAsia="en-IN"/>
        </w:rPr>
      </w:pPr>
    </w:p>
    <w:tbl>
      <w:tblPr>
        <w:tblW w:w="9255" w:type="dxa"/>
        <w:tblInd w:w="45" w:type="dxa"/>
        <w:tblLayout w:type="fixed"/>
        <w:tblCellMar>
          <w:left w:w="10" w:type="dxa"/>
          <w:right w:w="10" w:type="dxa"/>
        </w:tblCellMar>
        <w:tblLook w:val="0000" w:firstRow="0" w:lastRow="0" w:firstColumn="0" w:lastColumn="0" w:noHBand="0" w:noVBand="0"/>
      </w:tblPr>
      <w:tblGrid>
        <w:gridCol w:w="2340"/>
        <w:gridCol w:w="6915"/>
      </w:tblGrid>
      <w:tr w:rsidR="00515B3E" w14:paraId="0BCD465C" w14:textId="77777777" w:rsidTr="005300C9">
        <w:trPr>
          <w:trHeight w:val="340"/>
        </w:trPr>
        <w:tc>
          <w:tcPr>
            <w:tcW w:w="234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5C4B9698" w14:textId="77777777" w:rsidR="00515B3E" w:rsidRDefault="00515B3E" w:rsidP="005300C9">
            <w:pPr>
              <w:pStyle w:val="Standard"/>
              <w:spacing w:line="276" w:lineRule="auto"/>
              <w:rPr>
                <w:rFonts w:ascii="Calibri Light" w:hAnsi="Calibri Light" w:cs="Arial"/>
                <w:b/>
                <w:szCs w:val="22"/>
              </w:rPr>
            </w:pPr>
            <w:r>
              <w:rPr>
                <w:rFonts w:ascii="Calibri Light" w:hAnsi="Calibri Light" w:cs="Arial"/>
                <w:b/>
                <w:szCs w:val="22"/>
              </w:rPr>
              <w:lastRenderedPageBreak/>
              <w:t>Roles &amp; Responsibilities</w:t>
            </w:r>
          </w:p>
        </w:tc>
        <w:tc>
          <w:tcPr>
            <w:tcW w:w="69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ADD2BF2" w14:textId="77777777" w:rsidR="00515B3E" w:rsidRDefault="00515B3E" w:rsidP="00515B3E">
            <w:pPr>
              <w:pStyle w:val="Standard"/>
              <w:numPr>
                <w:ilvl w:val="0"/>
                <w:numId w:val="26"/>
              </w:numPr>
              <w:suppressAutoHyphens w:val="0"/>
              <w:spacing w:line="276" w:lineRule="auto"/>
              <w:ind w:left="382" w:hanging="382"/>
              <w:rPr>
                <w:rFonts w:ascii="Calibri Light" w:hAnsi="Calibri Light" w:cs="Arial"/>
                <w:szCs w:val="22"/>
              </w:rPr>
            </w:pPr>
            <w:r>
              <w:rPr>
                <w:rFonts w:ascii="Calibri Light" w:hAnsi="Calibri Light" w:cs="Arial"/>
                <w:szCs w:val="22"/>
              </w:rPr>
              <w:t>Requirement gathering and development.</w:t>
            </w:r>
          </w:p>
          <w:p w14:paraId="71EBBDE0" w14:textId="77777777" w:rsidR="00515B3E" w:rsidRDefault="00515B3E" w:rsidP="00515B3E">
            <w:pPr>
              <w:pStyle w:val="Standard"/>
              <w:numPr>
                <w:ilvl w:val="0"/>
                <w:numId w:val="26"/>
              </w:numPr>
              <w:suppressAutoHyphens w:val="0"/>
              <w:spacing w:line="276" w:lineRule="auto"/>
              <w:ind w:left="382" w:hanging="382"/>
              <w:rPr>
                <w:rFonts w:ascii="Calibri Light" w:hAnsi="Calibri Light" w:cs="Calibri"/>
                <w:szCs w:val="22"/>
                <w:lang w:eastAsia="en-IN"/>
              </w:rPr>
            </w:pPr>
            <w:r>
              <w:rPr>
                <w:rFonts w:ascii="Calibri Light" w:hAnsi="Calibri Light" w:cs="Calibri"/>
                <w:szCs w:val="22"/>
                <w:lang w:eastAsia="en-IN"/>
              </w:rPr>
              <w:t>Involved in Client Communication.</w:t>
            </w:r>
          </w:p>
          <w:p w14:paraId="7BE027D8" w14:textId="77777777" w:rsidR="00515B3E" w:rsidRDefault="00515B3E" w:rsidP="00515B3E">
            <w:pPr>
              <w:pStyle w:val="Standard"/>
              <w:numPr>
                <w:ilvl w:val="0"/>
                <w:numId w:val="26"/>
              </w:numPr>
              <w:suppressAutoHyphens w:val="0"/>
              <w:spacing w:line="276" w:lineRule="auto"/>
              <w:ind w:left="382" w:hanging="382"/>
              <w:rPr>
                <w:rFonts w:ascii="Calibri Light" w:hAnsi="Calibri Light" w:cs="Calibri"/>
                <w:szCs w:val="22"/>
                <w:lang w:eastAsia="en-IN"/>
              </w:rPr>
            </w:pPr>
            <w:r>
              <w:rPr>
                <w:rFonts w:ascii="Calibri Light" w:hAnsi="Calibri Light" w:cs="Calibri"/>
                <w:szCs w:val="22"/>
                <w:lang w:eastAsia="en-IN"/>
              </w:rPr>
              <w:t>Database design and prototype design.</w:t>
            </w:r>
          </w:p>
          <w:p w14:paraId="616571D8" w14:textId="77777777" w:rsidR="00515B3E" w:rsidRDefault="00515B3E" w:rsidP="00515B3E">
            <w:pPr>
              <w:pStyle w:val="Standard"/>
              <w:numPr>
                <w:ilvl w:val="0"/>
                <w:numId w:val="26"/>
              </w:numPr>
              <w:suppressAutoHyphens w:val="0"/>
              <w:spacing w:line="276" w:lineRule="auto"/>
              <w:ind w:left="382" w:hanging="382"/>
              <w:rPr>
                <w:rFonts w:ascii="Calibri Light" w:hAnsi="Calibri Light" w:cs="Calibri"/>
                <w:szCs w:val="22"/>
                <w:lang w:eastAsia="en-IN"/>
              </w:rPr>
            </w:pPr>
            <w:r>
              <w:rPr>
                <w:rFonts w:ascii="Calibri Light" w:hAnsi="Calibri Light" w:cs="Calibri"/>
                <w:szCs w:val="22"/>
                <w:lang w:eastAsia="en-IN"/>
              </w:rPr>
              <w:t>Unit testing and solving production issues</w:t>
            </w:r>
          </w:p>
        </w:tc>
      </w:tr>
      <w:tr w:rsidR="00515B3E" w14:paraId="719EB0FB" w14:textId="77777777" w:rsidTr="005300C9">
        <w:trPr>
          <w:trHeight w:val="340"/>
        </w:trPr>
        <w:tc>
          <w:tcPr>
            <w:tcW w:w="234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5D10F78F" w14:textId="77777777" w:rsidR="00515B3E" w:rsidRDefault="00515B3E" w:rsidP="005300C9">
            <w:pPr>
              <w:pStyle w:val="Standard"/>
              <w:spacing w:line="276" w:lineRule="auto"/>
              <w:rPr>
                <w:rFonts w:ascii="Calibri Light" w:hAnsi="Calibri Light" w:cs="Arial"/>
                <w:b/>
                <w:szCs w:val="22"/>
              </w:rPr>
            </w:pPr>
            <w:r>
              <w:rPr>
                <w:rFonts w:ascii="Calibri Light" w:hAnsi="Calibri Light" w:cs="Arial"/>
                <w:b/>
                <w:szCs w:val="22"/>
              </w:rPr>
              <w:t>Development Tools/Technologies</w:t>
            </w:r>
          </w:p>
        </w:tc>
        <w:tc>
          <w:tcPr>
            <w:tcW w:w="69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EF6155E" w14:textId="77777777" w:rsidR="00515B3E" w:rsidRDefault="00515B3E" w:rsidP="005300C9">
            <w:pPr>
              <w:pStyle w:val="Standard"/>
              <w:suppressAutoHyphens w:val="0"/>
              <w:spacing w:line="276" w:lineRule="auto"/>
              <w:rPr>
                <w:rFonts w:ascii="Calibri Light" w:hAnsi="Calibri Light"/>
                <w:szCs w:val="22"/>
              </w:rPr>
            </w:pPr>
            <w:r>
              <w:rPr>
                <w:rFonts w:ascii="Calibri Light" w:eastAsia="Lucida Sans Unicode" w:hAnsi="Calibri Light" w:cs="Arial"/>
                <w:szCs w:val="22"/>
                <w:lang w:val="fr-FR" w:eastAsia="en-IN"/>
              </w:rPr>
              <w:t>JDK 1.7, Spring, Hibernate, Spring Boot,</w:t>
            </w:r>
            <w:r>
              <w:rPr>
                <w:rFonts w:ascii="Calibri Light" w:eastAsia="Lucida Sans Unicode" w:hAnsi="Calibri Light" w:cs="Arial"/>
                <w:szCs w:val="22"/>
                <w:lang w:val="fr-FR"/>
              </w:rPr>
              <w:t xml:space="preserve"> SOAP</w:t>
            </w:r>
            <w:r>
              <w:rPr>
                <w:rFonts w:ascii="Calibri Light" w:eastAsia="Lucida Sans Unicode" w:hAnsi="Calibri Light" w:cs="Arial"/>
                <w:szCs w:val="22"/>
                <w:lang w:val="fr-FR" w:eastAsia="en-IN"/>
              </w:rPr>
              <w:t xml:space="preserve"> Webservices, MySql</w:t>
            </w:r>
          </w:p>
        </w:tc>
      </w:tr>
    </w:tbl>
    <w:p w14:paraId="6FF87482" w14:textId="77777777" w:rsidR="00515B3E" w:rsidRDefault="00515B3E" w:rsidP="00515B3E">
      <w:pPr>
        <w:pStyle w:val="Standard"/>
        <w:tabs>
          <w:tab w:val="left" w:pos="720"/>
        </w:tabs>
        <w:spacing w:line="276" w:lineRule="auto"/>
        <w:rPr>
          <w:rFonts w:ascii="Calibri Light" w:hAnsi="Calibri Light" w:cs="Arial"/>
          <w:b/>
          <w:szCs w:val="22"/>
        </w:rPr>
      </w:pPr>
    </w:p>
    <w:p w14:paraId="299A8BA6" w14:textId="77777777" w:rsidR="00515B3E" w:rsidRDefault="00515B3E" w:rsidP="00515B3E">
      <w:pPr>
        <w:pStyle w:val="Standard"/>
        <w:tabs>
          <w:tab w:val="left" w:pos="720"/>
        </w:tabs>
        <w:spacing w:line="276" w:lineRule="auto"/>
        <w:rPr>
          <w:rFonts w:ascii="Calibri Light" w:hAnsi="Calibri Light" w:cs="Arial"/>
          <w:b/>
          <w:szCs w:val="22"/>
        </w:rPr>
      </w:pPr>
    </w:p>
    <w:p w14:paraId="28EC32DA" w14:textId="77777777" w:rsidR="00515B3E" w:rsidRDefault="00515B3E" w:rsidP="00515B3E">
      <w:pPr>
        <w:pStyle w:val="Standard"/>
        <w:tabs>
          <w:tab w:val="left" w:pos="720"/>
        </w:tabs>
        <w:spacing w:line="276" w:lineRule="auto"/>
        <w:rPr>
          <w:rFonts w:ascii="Calibri Light" w:hAnsi="Calibri Light" w:cs="Arial"/>
          <w:b/>
          <w:szCs w:val="22"/>
        </w:rPr>
      </w:pPr>
    </w:p>
    <w:p w14:paraId="08679CFB" w14:textId="77777777" w:rsidR="00515B3E" w:rsidRDefault="00515B3E" w:rsidP="00515B3E">
      <w:pPr>
        <w:pStyle w:val="ListParagraph"/>
        <w:numPr>
          <w:ilvl w:val="0"/>
          <w:numId w:val="27"/>
        </w:numPr>
        <w:suppressAutoHyphens/>
        <w:autoSpaceDN w:val="0"/>
        <w:spacing w:line="276" w:lineRule="auto"/>
        <w:contextualSpacing w:val="0"/>
        <w:textAlignment w:val="baseline"/>
        <w:rPr>
          <w:rFonts w:ascii="Calibri Light" w:eastAsia="Arial" w:hAnsi="Calibri Light" w:cs="Arial"/>
          <w:b/>
          <w:bCs/>
          <w:iCs/>
          <w:color w:val="4472C4"/>
          <w:szCs w:val="22"/>
        </w:rPr>
      </w:pPr>
      <w:r>
        <w:rPr>
          <w:rFonts w:ascii="Calibri Light" w:eastAsia="Arial" w:hAnsi="Calibri Light" w:cs="Arial"/>
          <w:b/>
          <w:bCs/>
          <w:iCs/>
          <w:color w:val="4472C4"/>
          <w:szCs w:val="22"/>
        </w:rPr>
        <w:t>Sanhash Media</w:t>
      </w:r>
    </w:p>
    <w:p w14:paraId="09FDFD1D" w14:textId="77777777" w:rsidR="00515B3E" w:rsidRDefault="00515B3E" w:rsidP="00515B3E">
      <w:pPr>
        <w:pStyle w:val="Standard"/>
        <w:spacing w:line="276" w:lineRule="auto"/>
        <w:rPr>
          <w:rFonts w:ascii="Calibri Light" w:eastAsia="Arial" w:hAnsi="Calibri Light" w:cs="Arial"/>
          <w:b/>
          <w:bCs/>
          <w:iCs/>
          <w:color w:val="4472C4"/>
          <w:szCs w:val="22"/>
        </w:rPr>
      </w:pPr>
      <w:r>
        <w:rPr>
          <w:rFonts w:ascii="Calibri Light" w:eastAsia="Arial" w:hAnsi="Calibri Light" w:cs="Arial"/>
          <w:b/>
          <w:bCs/>
          <w:iCs/>
          <w:color w:val="4472C4"/>
          <w:szCs w:val="22"/>
        </w:rPr>
        <w:t>Role: Software Developer</w:t>
      </w:r>
    </w:p>
    <w:p w14:paraId="6FE3F04A" w14:textId="77777777" w:rsidR="00515B3E" w:rsidRDefault="00515B3E" w:rsidP="00515B3E">
      <w:pPr>
        <w:pStyle w:val="Standard"/>
        <w:spacing w:line="276" w:lineRule="auto"/>
        <w:rPr>
          <w:rFonts w:ascii="Calibri Light" w:hAnsi="Calibri Light"/>
          <w:szCs w:val="22"/>
        </w:rPr>
      </w:pPr>
      <w:r>
        <w:rPr>
          <w:rFonts w:ascii="Calibri Light" w:eastAsia="Arial" w:hAnsi="Calibri Light" w:cs="Arial"/>
          <w:b/>
          <w:bCs/>
          <w:iCs/>
          <w:color w:val="4472C4"/>
          <w:szCs w:val="22"/>
        </w:rPr>
        <w:t>Project Duration:  Jan</w:t>
      </w:r>
      <w:r>
        <w:rPr>
          <w:rFonts w:ascii="Calibri Light" w:eastAsia="Arial" w:hAnsi="Calibri Light" w:cs="Arial"/>
          <w:b/>
          <w:bCs/>
          <w:iCs/>
          <w:color w:val="4472C4"/>
          <w:szCs w:val="22"/>
          <w:lang w:eastAsia="en-IN"/>
        </w:rPr>
        <w:t>2016- October16</w:t>
      </w:r>
    </w:p>
    <w:p w14:paraId="16862DE9" w14:textId="77777777" w:rsidR="00515B3E" w:rsidRDefault="00515B3E" w:rsidP="00515B3E">
      <w:pPr>
        <w:pStyle w:val="Normal1"/>
        <w:spacing w:line="276" w:lineRule="auto"/>
        <w:ind w:left="2160" w:right="-630" w:hanging="2070"/>
        <w:jc w:val="both"/>
        <w:rPr>
          <w:rFonts w:ascii="Calibri Light" w:eastAsia="Arial" w:hAnsi="Calibri Light" w:cs="Times New Roman"/>
          <w:sz w:val="24"/>
          <w:szCs w:val="24"/>
        </w:rPr>
      </w:pPr>
      <w:r>
        <w:rPr>
          <w:rFonts w:ascii="Calibri Light" w:eastAsia="Arial" w:hAnsi="Calibri Light" w:cs="Times New Roman"/>
          <w:sz w:val="24"/>
          <w:szCs w:val="24"/>
        </w:rPr>
        <w:t>The Sanhash Media Entertainment is like a job portal for struggling actor and actress.</w:t>
      </w:r>
    </w:p>
    <w:p w14:paraId="349C1432" w14:textId="77777777" w:rsidR="00515B3E" w:rsidRDefault="00515B3E" w:rsidP="00515B3E">
      <w:pPr>
        <w:pStyle w:val="Normal1"/>
        <w:spacing w:line="276" w:lineRule="auto"/>
        <w:ind w:left="2160" w:right="-630" w:hanging="2070"/>
        <w:jc w:val="both"/>
        <w:rPr>
          <w:rFonts w:ascii="Calibri Light" w:eastAsia="Arial" w:hAnsi="Calibri Light" w:cs="Times New Roman"/>
          <w:sz w:val="24"/>
          <w:szCs w:val="24"/>
        </w:rPr>
      </w:pPr>
      <w:r>
        <w:rPr>
          <w:rFonts w:ascii="Calibri Light" w:eastAsia="Arial" w:hAnsi="Calibri Light" w:cs="Times New Roman"/>
          <w:sz w:val="24"/>
          <w:szCs w:val="24"/>
        </w:rPr>
        <w:t>Website created/designed to fulfil the requirements of Media &amp; Entertainment Industry with the</w:t>
      </w:r>
    </w:p>
    <w:p w14:paraId="62BF7FC1" w14:textId="77777777" w:rsidR="00515B3E" w:rsidRDefault="00515B3E" w:rsidP="00515B3E">
      <w:pPr>
        <w:pStyle w:val="Normal1"/>
        <w:spacing w:line="276" w:lineRule="auto"/>
        <w:ind w:left="2160" w:right="-630" w:hanging="2070"/>
        <w:jc w:val="both"/>
        <w:rPr>
          <w:rFonts w:ascii="Calibri Light" w:eastAsia="Arial" w:hAnsi="Calibri Light" w:cs="Times New Roman"/>
          <w:sz w:val="24"/>
          <w:szCs w:val="24"/>
        </w:rPr>
      </w:pPr>
      <w:r>
        <w:rPr>
          <w:rFonts w:ascii="Calibri Light" w:eastAsia="Arial" w:hAnsi="Calibri Light" w:cs="Times New Roman"/>
          <w:sz w:val="24"/>
          <w:szCs w:val="24"/>
        </w:rPr>
        <w:t>motto of serve the Film Industry mainly in India at single platform. Mission of the Website will collect</w:t>
      </w:r>
    </w:p>
    <w:p w14:paraId="6794F4CA" w14:textId="77777777" w:rsidR="00515B3E" w:rsidRDefault="00515B3E" w:rsidP="00515B3E">
      <w:pPr>
        <w:pStyle w:val="Normal1"/>
        <w:spacing w:line="276" w:lineRule="auto"/>
        <w:ind w:left="2160" w:right="-630" w:hanging="2070"/>
        <w:jc w:val="both"/>
        <w:rPr>
          <w:rFonts w:ascii="Calibri Light" w:eastAsia="Arial" w:hAnsi="Calibri Light" w:cs="Times New Roman"/>
          <w:sz w:val="24"/>
          <w:szCs w:val="24"/>
        </w:rPr>
      </w:pPr>
      <w:r>
        <w:rPr>
          <w:rFonts w:ascii="Calibri Light" w:eastAsia="Arial" w:hAnsi="Calibri Light" w:cs="Times New Roman"/>
          <w:sz w:val="24"/>
          <w:szCs w:val="24"/>
        </w:rPr>
        <w:t>the data, reflect, connectivity, all over world’s Media &amp; Entertainment Industry. Provide details data of</w:t>
      </w:r>
    </w:p>
    <w:p w14:paraId="587FD5E1" w14:textId="77777777" w:rsidR="00515B3E" w:rsidRDefault="00515B3E" w:rsidP="00515B3E">
      <w:pPr>
        <w:pStyle w:val="Normal1"/>
        <w:spacing w:line="276" w:lineRule="auto"/>
        <w:ind w:left="2160" w:right="-630" w:hanging="2070"/>
        <w:jc w:val="both"/>
        <w:rPr>
          <w:rFonts w:ascii="Calibri Light" w:eastAsia="Arial" w:hAnsi="Calibri Light" w:cs="Times New Roman"/>
          <w:sz w:val="24"/>
          <w:szCs w:val="24"/>
        </w:rPr>
      </w:pPr>
      <w:r>
        <w:rPr>
          <w:rFonts w:ascii="Calibri Light" w:eastAsia="Arial" w:hAnsi="Calibri Light" w:cs="Times New Roman"/>
          <w:sz w:val="24"/>
          <w:szCs w:val="24"/>
        </w:rPr>
        <w:t>persons, company, organization, business house, vendor related and essential to film making, which is</w:t>
      </w:r>
    </w:p>
    <w:p w14:paraId="3B3CF32D" w14:textId="77777777" w:rsidR="00515B3E" w:rsidRDefault="00515B3E" w:rsidP="00515B3E">
      <w:pPr>
        <w:pStyle w:val="Normal1"/>
        <w:spacing w:line="276" w:lineRule="auto"/>
        <w:ind w:left="2160" w:right="-630" w:hanging="2070"/>
        <w:jc w:val="both"/>
        <w:rPr>
          <w:rFonts w:ascii="Calibri Light" w:eastAsia="Arial" w:hAnsi="Calibri Light" w:cs="Times New Roman"/>
          <w:sz w:val="24"/>
          <w:szCs w:val="24"/>
        </w:rPr>
      </w:pPr>
      <w:r>
        <w:rPr>
          <w:rFonts w:ascii="Calibri Light" w:eastAsia="Arial" w:hAnsi="Calibri Light" w:cs="Times New Roman"/>
          <w:sz w:val="24"/>
          <w:szCs w:val="24"/>
        </w:rPr>
        <w:t>purposeful to new and existed producer, actor &amp; all film persons. People will get details of event</w:t>
      </w:r>
    </w:p>
    <w:p w14:paraId="2C49E868" w14:textId="77777777" w:rsidR="00515B3E" w:rsidRDefault="00515B3E" w:rsidP="00515B3E">
      <w:pPr>
        <w:pStyle w:val="Normal1"/>
        <w:spacing w:line="276" w:lineRule="auto"/>
        <w:ind w:left="2160" w:right="-630" w:hanging="2070"/>
        <w:jc w:val="both"/>
        <w:rPr>
          <w:rFonts w:ascii="Calibri Light" w:eastAsia="Arial" w:hAnsi="Calibri Light" w:cs="Times New Roman"/>
          <w:sz w:val="24"/>
          <w:szCs w:val="24"/>
        </w:rPr>
      </w:pPr>
      <w:r>
        <w:rPr>
          <w:rFonts w:ascii="Calibri Light" w:eastAsia="Arial" w:hAnsi="Calibri Light" w:cs="Times New Roman"/>
          <w:sz w:val="24"/>
          <w:szCs w:val="24"/>
        </w:rPr>
        <w:t>material supplier for their program at local level &amp; their Contact details &amp; Price quotation</w:t>
      </w:r>
    </w:p>
    <w:p w14:paraId="2A659634" w14:textId="77777777" w:rsidR="00515B3E" w:rsidRDefault="00515B3E" w:rsidP="00515B3E">
      <w:pPr>
        <w:pStyle w:val="Textbody"/>
        <w:spacing w:line="276" w:lineRule="auto"/>
        <w:rPr>
          <w:rFonts w:ascii="Calibri Light" w:hAnsi="Calibri Light" w:cs="Arial"/>
          <w:szCs w:val="22"/>
          <w:lang w:val="en-IN" w:eastAsia="en-IN"/>
        </w:rPr>
      </w:pPr>
    </w:p>
    <w:tbl>
      <w:tblPr>
        <w:tblW w:w="9255" w:type="dxa"/>
        <w:tblInd w:w="45" w:type="dxa"/>
        <w:tblLayout w:type="fixed"/>
        <w:tblCellMar>
          <w:left w:w="10" w:type="dxa"/>
          <w:right w:w="10" w:type="dxa"/>
        </w:tblCellMar>
        <w:tblLook w:val="0000" w:firstRow="0" w:lastRow="0" w:firstColumn="0" w:lastColumn="0" w:noHBand="0" w:noVBand="0"/>
      </w:tblPr>
      <w:tblGrid>
        <w:gridCol w:w="2340"/>
        <w:gridCol w:w="6915"/>
      </w:tblGrid>
      <w:tr w:rsidR="00515B3E" w14:paraId="39230ABF" w14:textId="77777777" w:rsidTr="005300C9">
        <w:trPr>
          <w:trHeight w:val="340"/>
        </w:trPr>
        <w:tc>
          <w:tcPr>
            <w:tcW w:w="234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16401A1E" w14:textId="77777777" w:rsidR="00515B3E" w:rsidRDefault="00515B3E" w:rsidP="005300C9">
            <w:pPr>
              <w:pStyle w:val="Standard"/>
              <w:spacing w:line="276" w:lineRule="auto"/>
              <w:rPr>
                <w:rFonts w:ascii="Calibri Light" w:hAnsi="Calibri Light" w:cs="Arial"/>
                <w:b/>
                <w:szCs w:val="22"/>
              </w:rPr>
            </w:pPr>
            <w:r>
              <w:rPr>
                <w:rFonts w:ascii="Calibri Light" w:hAnsi="Calibri Light" w:cs="Arial"/>
                <w:b/>
                <w:szCs w:val="22"/>
              </w:rPr>
              <w:t>Roles &amp; Responsibilities</w:t>
            </w:r>
          </w:p>
        </w:tc>
        <w:tc>
          <w:tcPr>
            <w:tcW w:w="69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436A07B" w14:textId="77777777" w:rsidR="00515B3E" w:rsidRDefault="00515B3E" w:rsidP="00515B3E">
            <w:pPr>
              <w:pStyle w:val="Standard"/>
              <w:numPr>
                <w:ilvl w:val="0"/>
                <w:numId w:val="26"/>
              </w:numPr>
              <w:suppressAutoHyphens w:val="0"/>
              <w:spacing w:line="276" w:lineRule="auto"/>
              <w:rPr>
                <w:rFonts w:ascii="Calibri Light" w:hAnsi="Calibri Light" w:cs="Arial"/>
                <w:szCs w:val="22"/>
              </w:rPr>
            </w:pPr>
            <w:r>
              <w:rPr>
                <w:rFonts w:ascii="Calibri Light" w:hAnsi="Calibri Light" w:cs="Arial"/>
                <w:szCs w:val="22"/>
              </w:rPr>
              <w:t>Requirement gathering and development.</w:t>
            </w:r>
          </w:p>
          <w:p w14:paraId="2EB74F46" w14:textId="77777777" w:rsidR="00515B3E" w:rsidRDefault="00515B3E" w:rsidP="00515B3E">
            <w:pPr>
              <w:pStyle w:val="Standard"/>
              <w:numPr>
                <w:ilvl w:val="0"/>
                <w:numId w:val="26"/>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Involved in Client Communication.</w:t>
            </w:r>
          </w:p>
          <w:p w14:paraId="4968F9EF" w14:textId="77777777" w:rsidR="00515B3E" w:rsidRDefault="00515B3E" w:rsidP="00515B3E">
            <w:pPr>
              <w:pStyle w:val="Standard"/>
              <w:numPr>
                <w:ilvl w:val="0"/>
                <w:numId w:val="26"/>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Database design and prototype design.</w:t>
            </w:r>
          </w:p>
          <w:p w14:paraId="5B4926EE" w14:textId="77777777" w:rsidR="00515B3E" w:rsidRDefault="00515B3E" w:rsidP="00515B3E">
            <w:pPr>
              <w:pStyle w:val="Standard"/>
              <w:numPr>
                <w:ilvl w:val="0"/>
                <w:numId w:val="26"/>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Unit testing</w:t>
            </w:r>
          </w:p>
          <w:p w14:paraId="206761E3" w14:textId="77777777" w:rsidR="00515B3E" w:rsidRDefault="00515B3E" w:rsidP="00515B3E">
            <w:pPr>
              <w:pStyle w:val="Standard"/>
              <w:numPr>
                <w:ilvl w:val="0"/>
                <w:numId w:val="26"/>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Deployment</w:t>
            </w:r>
          </w:p>
        </w:tc>
      </w:tr>
      <w:tr w:rsidR="00515B3E" w14:paraId="319A7750" w14:textId="77777777" w:rsidTr="005300C9">
        <w:trPr>
          <w:trHeight w:val="340"/>
        </w:trPr>
        <w:tc>
          <w:tcPr>
            <w:tcW w:w="2340"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10600D98" w14:textId="77777777" w:rsidR="00515B3E" w:rsidRDefault="00515B3E" w:rsidP="005300C9">
            <w:pPr>
              <w:pStyle w:val="Standard"/>
              <w:spacing w:line="276" w:lineRule="auto"/>
              <w:rPr>
                <w:rFonts w:ascii="Calibri Light" w:hAnsi="Calibri Light" w:cs="Arial"/>
                <w:b/>
                <w:szCs w:val="22"/>
              </w:rPr>
            </w:pPr>
            <w:r>
              <w:rPr>
                <w:rFonts w:ascii="Calibri Light" w:hAnsi="Calibri Light" w:cs="Arial"/>
                <w:b/>
                <w:szCs w:val="22"/>
              </w:rPr>
              <w:t>Development Tools/Technologies</w:t>
            </w:r>
          </w:p>
        </w:tc>
        <w:tc>
          <w:tcPr>
            <w:tcW w:w="691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FF62947" w14:textId="77777777" w:rsidR="00515B3E" w:rsidRDefault="00515B3E" w:rsidP="005300C9">
            <w:pPr>
              <w:pStyle w:val="Standard"/>
              <w:suppressAutoHyphens w:val="0"/>
              <w:spacing w:line="276" w:lineRule="auto"/>
              <w:rPr>
                <w:rFonts w:ascii="Calibri Light" w:hAnsi="Calibri Light"/>
                <w:szCs w:val="22"/>
              </w:rPr>
            </w:pPr>
            <w:r>
              <w:rPr>
                <w:rFonts w:ascii="Calibri Light" w:hAnsi="Calibri Light" w:cs="Arial"/>
                <w:szCs w:val="22"/>
                <w:lang w:eastAsia="en-IN"/>
              </w:rPr>
              <w:t>JDK 1.7, JSP, Servlet ,</w:t>
            </w:r>
            <w:r>
              <w:rPr>
                <w:rFonts w:ascii="Calibri Light" w:hAnsi="Calibri Light"/>
                <w:sz w:val="24"/>
                <w:lang w:eastAsia="en-IN"/>
              </w:rPr>
              <w:t>Ajax,  Jquery,  Json, Html, CSS,  Javascript,MVC  -Design Patter, Mysql</w:t>
            </w:r>
          </w:p>
        </w:tc>
      </w:tr>
    </w:tbl>
    <w:p w14:paraId="0DE00ED5" w14:textId="77777777" w:rsidR="00515B3E" w:rsidRDefault="00515B3E" w:rsidP="00515B3E">
      <w:pPr>
        <w:pStyle w:val="Standard"/>
        <w:suppressAutoHyphens w:val="0"/>
        <w:jc w:val="left"/>
        <w:rPr>
          <w:rFonts w:ascii="Calibri Light" w:eastAsia="Arial" w:hAnsi="Calibri Light" w:cs="Arial"/>
          <w:b/>
          <w:color w:val="000000"/>
          <w:szCs w:val="22"/>
          <w:lang w:eastAsia="en-IN"/>
        </w:rPr>
      </w:pPr>
    </w:p>
    <w:p w14:paraId="67A5C1E4" w14:textId="77777777" w:rsidR="00515B3E" w:rsidRDefault="00515B3E" w:rsidP="00515B3E">
      <w:pPr>
        <w:pStyle w:val="Standard"/>
        <w:suppressAutoHyphens w:val="0"/>
        <w:jc w:val="left"/>
        <w:rPr>
          <w:rFonts w:ascii="Calibri Light" w:eastAsia="Arial" w:hAnsi="Calibri Light" w:cs="Arial"/>
          <w:b/>
          <w:color w:val="000000"/>
          <w:szCs w:val="22"/>
          <w:lang w:eastAsia="en-IN"/>
        </w:rPr>
      </w:pPr>
    </w:p>
    <w:p w14:paraId="5D0C30BA" w14:textId="77777777" w:rsidR="00515B3E" w:rsidRDefault="00515B3E" w:rsidP="00515B3E">
      <w:pPr>
        <w:pStyle w:val="Standard"/>
        <w:suppressAutoHyphens w:val="0"/>
        <w:jc w:val="left"/>
        <w:rPr>
          <w:rFonts w:ascii="Calibri Light" w:eastAsia="Arial" w:hAnsi="Calibri Light" w:cs="Arial"/>
          <w:b/>
          <w:color w:val="000000"/>
          <w:szCs w:val="22"/>
          <w:lang w:eastAsia="en-IN"/>
        </w:rPr>
      </w:pPr>
    </w:p>
    <w:p w14:paraId="37B634CD" w14:textId="77777777" w:rsidR="00515B3E" w:rsidRDefault="00515B3E" w:rsidP="00515B3E">
      <w:pPr>
        <w:pStyle w:val="Standard"/>
        <w:suppressAutoHyphens w:val="0"/>
        <w:jc w:val="left"/>
        <w:rPr>
          <w:rFonts w:ascii="Calibri Light" w:eastAsia="Arial" w:hAnsi="Calibri Light" w:cs="Arial"/>
          <w:b/>
          <w:color w:val="000000"/>
          <w:szCs w:val="22"/>
          <w:lang w:eastAsia="en-IN"/>
        </w:rPr>
      </w:pPr>
    </w:p>
    <w:p w14:paraId="64145F28" w14:textId="77777777" w:rsidR="00515B3E" w:rsidRDefault="00515B3E" w:rsidP="00515B3E">
      <w:pPr>
        <w:pStyle w:val="Standard"/>
        <w:suppressAutoHyphens w:val="0"/>
        <w:jc w:val="left"/>
        <w:rPr>
          <w:rFonts w:ascii="Calibri Light" w:eastAsia="Arial" w:hAnsi="Calibri Light" w:cs="Arial"/>
          <w:b/>
          <w:color w:val="000000"/>
          <w:szCs w:val="22"/>
          <w:lang w:eastAsia="en-IN"/>
        </w:rPr>
      </w:pPr>
    </w:p>
    <w:p w14:paraId="7C9374B1" w14:textId="77777777" w:rsidR="00515B3E" w:rsidRDefault="00515B3E" w:rsidP="00515B3E">
      <w:pPr>
        <w:pStyle w:val="Standard"/>
        <w:suppressAutoHyphens w:val="0"/>
        <w:jc w:val="left"/>
        <w:rPr>
          <w:rFonts w:ascii="Calibri Light" w:eastAsia="Arial" w:hAnsi="Calibri Light" w:cs="Arial"/>
          <w:b/>
          <w:color w:val="000000"/>
          <w:szCs w:val="22"/>
          <w:lang w:eastAsia="en-IN"/>
        </w:rPr>
      </w:pPr>
    </w:p>
    <w:p w14:paraId="3FF0B179" w14:textId="77777777" w:rsidR="00515B3E" w:rsidRDefault="00515B3E" w:rsidP="00515B3E">
      <w:pPr>
        <w:pStyle w:val="Standard"/>
        <w:suppressAutoHyphens w:val="0"/>
        <w:jc w:val="left"/>
        <w:rPr>
          <w:rFonts w:ascii="Calibri Light" w:eastAsia="Arial" w:hAnsi="Calibri Light" w:cs="Arial"/>
          <w:b/>
          <w:color w:val="000000"/>
          <w:szCs w:val="22"/>
          <w:lang w:eastAsia="en-IN"/>
        </w:rPr>
      </w:pPr>
    </w:p>
    <w:p w14:paraId="0FD53C83" w14:textId="77777777" w:rsidR="00515B3E" w:rsidRDefault="00515B3E" w:rsidP="00515B3E">
      <w:pPr>
        <w:pStyle w:val="ListParagraph"/>
        <w:numPr>
          <w:ilvl w:val="0"/>
          <w:numId w:val="27"/>
        </w:numPr>
        <w:tabs>
          <w:tab w:val="left" w:pos="1080"/>
        </w:tabs>
        <w:suppressAutoHyphens/>
        <w:autoSpaceDN w:val="0"/>
        <w:spacing w:line="276" w:lineRule="auto"/>
        <w:contextualSpacing w:val="0"/>
        <w:textAlignment w:val="baseline"/>
        <w:rPr>
          <w:rFonts w:ascii="Calibri Light" w:eastAsia="Arial" w:hAnsi="Calibri Light" w:cs="Arial"/>
          <w:b/>
          <w:bCs/>
          <w:iCs/>
          <w:color w:val="4472C4"/>
          <w:szCs w:val="22"/>
        </w:rPr>
      </w:pPr>
      <w:r>
        <w:rPr>
          <w:rFonts w:ascii="Calibri Light" w:eastAsia="Arial" w:hAnsi="Calibri Light" w:cs="Arial"/>
          <w:b/>
          <w:bCs/>
          <w:iCs/>
          <w:color w:val="4472C4"/>
          <w:szCs w:val="22"/>
        </w:rPr>
        <w:t>Classroom Technology For Developing Countries</w:t>
      </w:r>
    </w:p>
    <w:p w14:paraId="027F20FF" w14:textId="77777777" w:rsidR="00515B3E" w:rsidRDefault="00515B3E" w:rsidP="00515B3E">
      <w:pPr>
        <w:pStyle w:val="Standard"/>
        <w:tabs>
          <w:tab w:val="left" w:pos="360"/>
        </w:tabs>
        <w:spacing w:line="276" w:lineRule="auto"/>
        <w:rPr>
          <w:rFonts w:ascii="Calibri Light" w:eastAsia="Arial" w:hAnsi="Calibri Light" w:cs="Arial"/>
          <w:b/>
          <w:bCs/>
          <w:iCs/>
          <w:color w:val="4472C4"/>
          <w:szCs w:val="22"/>
        </w:rPr>
      </w:pPr>
      <w:r>
        <w:rPr>
          <w:rFonts w:ascii="Calibri Light" w:eastAsia="Arial" w:hAnsi="Calibri Light" w:cs="Arial"/>
          <w:b/>
          <w:bCs/>
          <w:iCs/>
          <w:color w:val="4472C4"/>
          <w:szCs w:val="22"/>
        </w:rPr>
        <w:t>Role:  Software Developer</w:t>
      </w:r>
    </w:p>
    <w:p w14:paraId="62217AFA" w14:textId="77777777" w:rsidR="00515B3E" w:rsidRDefault="00515B3E" w:rsidP="00515B3E">
      <w:pPr>
        <w:pStyle w:val="Standard"/>
        <w:tabs>
          <w:tab w:val="left" w:pos="360"/>
        </w:tabs>
        <w:spacing w:line="276" w:lineRule="auto"/>
        <w:rPr>
          <w:rFonts w:ascii="Calibri Light" w:eastAsia="Arial" w:hAnsi="Calibri Light" w:cs="Arial"/>
          <w:b/>
          <w:bCs/>
          <w:iCs/>
          <w:color w:val="4472C4"/>
          <w:szCs w:val="22"/>
        </w:rPr>
      </w:pPr>
      <w:r>
        <w:rPr>
          <w:rFonts w:ascii="Calibri Light" w:eastAsia="Arial" w:hAnsi="Calibri Light" w:cs="Arial"/>
          <w:b/>
          <w:bCs/>
          <w:iCs/>
          <w:color w:val="4472C4"/>
          <w:szCs w:val="22"/>
        </w:rPr>
        <w:t>Project Duration:  October-2016– April 2017</w:t>
      </w:r>
    </w:p>
    <w:p w14:paraId="3977A655" w14:textId="77777777" w:rsidR="00515B3E" w:rsidRDefault="00515B3E" w:rsidP="00515B3E">
      <w:pPr>
        <w:pStyle w:val="Standard"/>
        <w:tabs>
          <w:tab w:val="left" w:pos="360"/>
        </w:tabs>
        <w:spacing w:line="276" w:lineRule="auto"/>
        <w:rPr>
          <w:rFonts w:ascii="Calibri Light" w:eastAsia="Arial" w:hAnsi="Calibri Light" w:cs="Arial"/>
          <w:b/>
          <w:bCs/>
          <w:iCs/>
          <w:color w:val="4472C4"/>
          <w:szCs w:val="22"/>
        </w:rPr>
      </w:pPr>
    </w:p>
    <w:p w14:paraId="3E34EFBC" w14:textId="77777777" w:rsidR="00515B3E" w:rsidRDefault="00515B3E" w:rsidP="00515B3E">
      <w:pPr>
        <w:pStyle w:val="Standard"/>
        <w:rPr>
          <w:rFonts w:ascii="Calibri Light" w:hAnsi="Calibri Light"/>
          <w:szCs w:val="22"/>
        </w:rPr>
      </w:pPr>
      <w:r>
        <w:rPr>
          <w:rFonts w:ascii="Calibri Light" w:hAnsi="Calibri Light"/>
          <w:szCs w:val="22"/>
          <w:lang w:eastAsia="en-IN"/>
        </w:rPr>
        <w:t xml:space="preserve"> </w:t>
      </w:r>
      <w:r>
        <w:rPr>
          <w:rFonts w:ascii="Calibri Light" w:eastAsia="Arial" w:hAnsi="Calibri Light"/>
          <w:sz w:val="24"/>
          <w:lang w:val="en-GB" w:eastAsia="en-IN"/>
        </w:rPr>
        <w:t>The Classroom Technology for Developing Countries (CTFDC) is a US based, newly founded non-profit organization located in Massachusetts. It is basically E-Learning website for kids, those cannot go to the school .CTFDC also contain two other organisations i.e. Power of Education Foundation (PEF) and West Indies College Preparatory School (WICPS).Teachers can upload videos, audios, images on this website  so kids can learn from these materials. Admin provide credentials to teachers and they perform their activities on their respective profiles.</w:t>
      </w:r>
    </w:p>
    <w:p w14:paraId="0FDDC582" w14:textId="77777777" w:rsidR="00515B3E" w:rsidRDefault="00515B3E" w:rsidP="00515B3E">
      <w:pPr>
        <w:pStyle w:val="Standard"/>
        <w:spacing w:line="276" w:lineRule="auto"/>
        <w:rPr>
          <w:rFonts w:ascii="Calibri Light" w:eastAsia="Arial" w:hAnsi="Calibri Light" w:cs="Arial"/>
          <w:szCs w:val="22"/>
        </w:rPr>
      </w:pPr>
    </w:p>
    <w:tbl>
      <w:tblPr>
        <w:tblW w:w="9285" w:type="dxa"/>
        <w:tblInd w:w="15" w:type="dxa"/>
        <w:tblLayout w:type="fixed"/>
        <w:tblCellMar>
          <w:left w:w="10" w:type="dxa"/>
          <w:right w:w="10" w:type="dxa"/>
        </w:tblCellMar>
        <w:tblLook w:val="0000" w:firstRow="0" w:lastRow="0" w:firstColumn="0" w:lastColumn="0" w:noHBand="0" w:noVBand="0"/>
      </w:tblPr>
      <w:tblGrid>
        <w:gridCol w:w="2355"/>
        <w:gridCol w:w="6930"/>
      </w:tblGrid>
      <w:tr w:rsidR="00515B3E" w14:paraId="7799D06C" w14:textId="77777777" w:rsidTr="005300C9">
        <w:trPr>
          <w:trHeight w:val="340"/>
        </w:trPr>
        <w:tc>
          <w:tcPr>
            <w:tcW w:w="235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49EEC745" w14:textId="77777777" w:rsidR="00515B3E" w:rsidRDefault="00515B3E" w:rsidP="005300C9">
            <w:pPr>
              <w:pStyle w:val="Standard"/>
              <w:widowControl w:val="0"/>
              <w:spacing w:line="276" w:lineRule="auto"/>
              <w:rPr>
                <w:rFonts w:ascii="Calibri Light" w:hAnsi="Calibri Light" w:cs="Arial"/>
                <w:b/>
                <w:szCs w:val="22"/>
              </w:rPr>
            </w:pPr>
            <w:r>
              <w:rPr>
                <w:rFonts w:ascii="Calibri Light" w:hAnsi="Calibri Light" w:cs="Arial"/>
                <w:b/>
                <w:szCs w:val="22"/>
              </w:rPr>
              <w:lastRenderedPageBreak/>
              <w:t>Roles &amp; Responsibilities</w:t>
            </w:r>
          </w:p>
        </w:tc>
        <w:tc>
          <w:tcPr>
            <w:tcW w:w="69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85F8100" w14:textId="77777777" w:rsidR="00515B3E" w:rsidRDefault="00515B3E" w:rsidP="00515B3E">
            <w:pPr>
              <w:pStyle w:val="Standard"/>
              <w:numPr>
                <w:ilvl w:val="0"/>
                <w:numId w:val="26"/>
              </w:numPr>
              <w:suppressAutoHyphens w:val="0"/>
              <w:spacing w:line="276" w:lineRule="auto"/>
              <w:rPr>
                <w:rFonts w:ascii="Calibri Light" w:hAnsi="Calibri Light" w:cs="Arial"/>
                <w:szCs w:val="22"/>
              </w:rPr>
            </w:pPr>
            <w:r>
              <w:rPr>
                <w:rFonts w:ascii="Calibri Light" w:hAnsi="Calibri Light" w:cs="Arial"/>
                <w:szCs w:val="22"/>
              </w:rPr>
              <w:t>Requirement gathering and development.</w:t>
            </w:r>
          </w:p>
          <w:p w14:paraId="32E4BC29" w14:textId="77777777" w:rsidR="00515B3E" w:rsidRDefault="00515B3E" w:rsidP="00515B3E">
            <w:pPr>
              <w:pStyle w:val="Standard"/>
              <w:numPr>
                <w:ilvl w:val="0"/>
                <w:numId w:val="26"/>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Involved in Client Communication.</w:t>
            </w:r>
          </w:p>
          <w:p w14:paraId="0C133E99" w14:textId="77777777" w:rsidR="00515B3E" w:rsidRDefault="00515B3E" w:rsidP="00515B3E">
            <w:pPr>
              <w:pStyle w:val="Standard"/>
              <w:numPr>
                <w:ilvl w:val="0"/>
                <w:numId w:val="26"/>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Database design and prototype design.</w:t>
            </w:r>
          </w:p>
          <w:p w14:paraId="595534EB" w14:textId="77777777" w:rsidR="00515B3E" w:rsidRDefault="00515B3E" w:rsidP="00515B3E">
            <w:pPr>
              <w:pStyle w:val="Standard"/>
              <w:numPr>
                <w:ilvl w:val="0"/>
                <w:numId w:val="26"/>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Unit testing</w:t>
            </w:r>
          </w:p>
          <w:p w14:paraId="34DC0432" w14:textId="77777777" w:rsidR="00515B3E" w:rsidRDefault="00515B3E" w:rsidP="00515B3E">
            <w:pPr>
              <w:pStyle w:val="Standard"/>
              <w:numPr>
                <w:ilvl w:val="0"/>
                <w:numId w:val="26"/>
              </w:numPr>
              <w:suppressAutoHyphens w:val="0"/>
              <w:spacing w:line="276" w:lineRule="auto"/>
              <w:rPr>
                <w:rFonts w:ascii="Calibri Light" w:hAnsi="Calibri Light" w:cs="Calibri"/>
                <w:szCs w:val="22"/>
                <w:lang w:eastAsia="en-IN"/>
              </w:rPr>
            </w:pPr>
            <w:r>
              <w:rPr>
                <w:rFonts w:ascii="Calibri Light" w:hAnsi="Calibri Light" w:cs="Calibri"/>
                <w:szCs w:val="22"/>
                <w:lang w:eastAsia="en-IN"/>
              </w:rPr>
              <w:t>Deployment, Solving production issues</w:t>
            </w:r>
          </w:p>
        </w:tc>
      </w:tr>
      <w:tr w:rsidR="00515B3E" w14:paraId="46FB5B74" w14:textId="77777777" w:rsidTr="005300C9">
        <w:trPr>
          <w:trHeight w:val="340"/>
        </w:trPr>
        <w:tc>
          <w:tcPr>
            <w:tcW w:w="235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62DDAC67" w14:textId="77777777" w:rsidR="00515B3E" w:rsidRDefault="00515B3E" w:rsidP="005300C9">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Platform</w:t>
            </w:r>
          </w:p>
        </w:tc>
        <w:tc>
          <w:tcPr>
            <w:tcW w:w="69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D2BDE48" w14:textId="77777777" w:rsidR="00515B3E" w:rsidRDefault="00515B3E" w:rsidP="005300C9">
            <w:pPr>
              <w:pStyle w:val="Standard"/>
              <w:spacing w:line="276" w:lineRule="auto"/>
              <w:rPr>
                <w:rFonts w:ascii="Calibri Light" w:hAnsi="Calibri Light" w:cs="Arial"/>
                <w:szCs w:val="22"/>
              </w:rPr>
            </w:pPr>
            <w:r>
              <w:rPr>
                <w:rFonts w:ascii="Calibri Light" w:hAnsi="Calibri Light" w:cs="Arial"/>
                <w:szCs w:val="22"/>
              </w:rPr>
              <w:t>Windows</w:t>
            </w:r>
          </w:p>
        </w:tc>
      </w:tr>
      <w:tr w:rsidR="00515B3E" w14:paraId="7C86E4D2" w14:textId="77777777" w:rsidTr="005300C9">
        <w:trPr>
          <w:trHeight w:val="340"/>
        </w:trPr>
        <w:tc>
          <w:tcPr>
            <w:tcW w:w="2355"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vAlign w:val="center"/>
          </w:tcPr>
          <w:p w14:paraId="33F04F2D" w14:textId="77777777" w:rsidR="00515B3E" w:rsidRDefault="00515B3E" w:rsidP="005300C9">
            <w:pPr>
              <w:pStyle w:val="Standard"/>
              <w:widowControl w:val="0"/>
              <w:spacing w:line="276" w:lineRule="auto"/>
              <w:rPr>
                <w:rFonts w:ascii="Calibri Light" w:eastAsia="Lucida Sans Unicode" w:hAnsi="Calibri Light" w:cs="Arial"/>
                <w:b/>
                <w:szCs w:val="22"/>
              </w:rPr>
            </w:pPr>
            <w:r>
              <w:rPr>
                <w:rFonts w:ascii="Calibri Light" w:eastAsia="Lucida Sans Unicode" w:hAnsi="Calibri Light" w:cs="Arial"/>
                <w:b/>
                <w:szCs w:val="22"/>
              </w:rPr>
              <w:t>Development Tools &amp; Technologies</w:t>
            </w:r>
          </w:p>
        </w:tc>
        <w:tc>
          <w:tcPr>
            <w:tcW w:w="69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51A499D" w14:textId="77777777" w:rsidR="00515B3E" w:rsidRDefault="00515B3E" w:rsidP="005300C9">
            <w:pPr>
              <w:pStyle w:val="Standard"/>
              <w:suppressAutoHyphens w:val="0"/>
              <w:spacing w:line="276" w:lineRule="auto"/>
              <w:rPr>
                <w:rFonts w:ascii="Calibri Light" w:hAnsi="Calibri Light" w:cs="Arial"/>
                <w:szCs w:val="22"/>
                <w:lang w:val="fr-FR" w:eastAsia="en-IN"/>
              </w:rPr>
            </w:pPr>
            <w:r>
              <w:rPr>
                <w:rFonts w:ascii="Calibri Light" w:hAnsi="Calibri Light" w:cs="Arial"/>
                <w:szCs w:val="22"/>
                <w:lang w:val="fr-FR" w:eastAsia="en-IN"/>
              </w:rPr>
              <w:t>JDK 1.7, JSP, Servlet ,</w:t>
            </w:r>
            <w:r>
              <w:rPr>
                <w:rFonts w:ascii="Calibri Light" w:hAnsi="Calibri Light"/>
                <w:sz w:val="24"/>
                <w:lang w:val="fr-FR" w:eastAsia="en-IN"/>
              </w:rPr>
              <w:t>Ajax,  Jquery,  Json, Html, CSS,  Javascript,MVC  -Design Patter, Mysql</w:t>
            </w:r>
          </w:p>
        </w:tc>
      </w:tr>
    </w:tbl>
    <w:p w14:paraId="5E0555DB" w14:textId="77777777" w:rsidR="00515B3E" w:rsidRDefault="00515B3E" w:rsidP="00515B3E">
      <w:pPr>
        <w:pStyle w:val="Standard"/>
        <w:tabs>
          <w:tab w:val="left" w:pos="360"/>
        </w:tabs>
        <w:spacing w:line="276" w:lineRule="auto"/>
        <w:rPr>
          <w:rFonts w:ascii="Calibri Light" w:hAnsi="Calibri Light" w:cs="Arial"/>
          <w:b/>
          <w:szCs w:val="22"/>
        </w:rPr>
      </w:pPr>
    </w:p>
    <w:p w14:paraId="0DBB9F48" w14:textId="77777777" w:rsidR="00515B3E" w:rsidRDefault="00515B3E" w:rsidP="00515B3E">
      <w:pPr>
        <w:pStyle w:val="ListParagraph"/>
        <w:tabs>
          <w:tab w:val="left" w:pos="360"/>
        </w:tabs>
        <w:spacing w:line="276" w:lineRule="auto"/>
        <w:ind w:left="0"/>
        <w:rPr>
          <w:rFonts w:ascii="Calibri Light" w:eastAsia="Arial" w:hAnsi="Calibri Light" w:cs="Arial"/>
          <w:b/>
          <w:bCs/>
          <w:iCs/>
          <w:color w:val="4472C4"/>
          <w:szCs w:val="22"/>
        </w:rPr>
      </w:pPr>
      <w:r>
        <w:rPr>
          <w:rFonts w:ascii="Calibri Light" w:eastAsia="Arial" w:hAnsi="Calibri Light" w:cs="Arial"/>
          <w:b/>
          <w:bCs/>
          <w:iCs/>
          <w:color w:val="4472C4"/>
          <w:szCs w:val="22"/>
        </w:rPr>
        <w:t xml:space="preserve">  </w:t>
      </w:r>
    </w:p>
    <w:p w14:paraId="71DA5622" w14:textId="77777777" w:rsidR="00515B3E" w:rsidRDefault="00515B3E" w:rsidP="00515B3E">
      <w:pPr>
        <w:pStyle w:val="Standard"/>
        <w:spacing w:line="276" w:lineRule="auto"/>
        <w:rPr>
          <w:rFonts w:ascii="Calibri Light" w:eastAsia="Arial" w:hAnsi="Calibri Light" w:cs="Arial"/>
          <w:b/>
          <w:bCs/>
          <w:iCs/>
          <w:color w:val="4472C4"/>
          <w:szCs w:val="22"/>
          <w:lang w:eastAsia="en-IN"/>
        </w:rPr>
      </w:pPr>
    </w:p>
    <w:p w14:paraId="60275368" w14:textId="77777777" w:rsidR="00515B3E" w:rsidRDefault="00515B3E" w:rsidP="00515B3E">
      <w:pPr>
        <w:pStyle w:val="Standard"/>
        <w:spacing w:line="276" w:lineRule="auto"/>
        <w:rPr>
          <w:rFonts w:ascii="Calibri Light" w:eastAsia="Arial" w:hAnsi="Calibri Light" w:cs="Arial"/>
          <w:b/>
          <w:bCs/>
          <w:iCs/>
          <w:color w:val="4472C4"/>
          <w:szCs w:val="22"/>
          <w:lang w:eastAsia="en-IN"/>
        </w:rPr>
      </w:pPr>
    </w:p>
    <w:p w14:paraId="5FB79CC3" w14:textId="77777777" w:rsidR="00515B3E" w:rsidRDefault="00515B3E" w:rsidP="00515B3E">
      <w:pPr>
        <w:pStyle w:val="Standard"/>
        <w:spacing w:line="276" w:lineRule="auto"/>
        <w:rPr>
          <w:rFonts w:ascii="Calibri Light" w:eastAsia="Arial" w:hAnsi="Calibri Light" w:cs="Arial"/>
          <w:b/>
          <w:bCs/>
          <w:iCs/>
          <w:color w:val="4472C4"/>
          <w:szCs w:val="22"/>
          <w:lang w:eastAsia="en-IN"/>
        </w:rPr>
      </w:pPr>
    </w:p>
    <w:p w14:paraId="2205D8D5" w14:textId="77777777" w:rsidR="00515B3E" w:rsidRDefault="00515B3E" w:rsidP="00515B3E">
      <w:pPr>
        <w:pStyle w:val="Standard"/>
        <w:spacing w:line="276" w:lineRule="auto"/>
        <w:rPr>
          <w:rFonts w:ascii="Calibri Light" w:hAnsi="Calibri Light"/>
          <w:szCs w:val="22"/>
        </w:rPr>
      </w:pPr>
    </w:p>
    <w:p w14:paraId="7EECC075" w14:textId="77777777" w:rsidR="005B0D81" w:rsidRPr="00DE0DDE" w:rsidRDefault="005B0D81" w:rsidP="00553082">
      <w:pPr>
        <w:pStyle w:val="ListParagraph"/>
        <w:ind w:left="0"/>
        <w:rPr>
          <w:rFonts w:asciiTheme="minorHAnsi" w:hAnsiTheme="minorHAnsi" w:cstheme="minorHAnsi"/>
          <w:b/>
          <w:caps/>
          <w:sz w:val="20"/>
          <w:szCs w:val="20"/>
          <w:u w:val="single"/>
        </w:rPr>
      </w:pPr>
    </w:p>
    <w:p w14:paraId="276DC06F" w14:textId="6D99E25F" w:rsidR="004470BE" w:rsidRPr="00DE0DDE" w:rsidRDefault="004470BE" w:rsidP="004470BE">
      <w:pPr>
        <w:rPr>
          <w:rFonts w:asciiTheme="minorHAnsi" w:hAnsiTheme="minorHAnsi" w:cstheme="minorHAnsi"/>
          <w:b/>
          <w:caps/>
          <w:sz w:val="20"/>
          <w:szCs w:val="20"/>
          <w:u w:val="single"/>
        </w:rPr>
      </w:pPr>
      <w:r w:rsidRPr="00DE0DDE">
        <w:rPr>
          <w:rFonts w:asciiTheme="minorHAnsi" w:hAnsiTheme="minorHAnsi" w:cstheme="minorHAnsi"/>
          <w:b/>
          <w:caps/>
          <w:sz w:val="20"/>
          <w:szCs w:val="20"/>
          <w:u w:val="single"/>
        </w:rPr>
        <w:t>EDUCATIONAL QUALIFICATION:</w:t>
      </w:r>
    </w:p>
    <w:p w14:paraId="438E4A93" w14:textId="77777777" w:rsidR="005E6510" w:rsidRPr="009E28B0" w:rsidRDefault="005E6510" w:rsidP="004470BE">
      <w:pPr>
        <w:rPr>
          <w:rFonts w:asciiTheme="minorHAnsi" w:hAnsiTheme="minorHAnsi" w:cstheme="minorHAnsi"/>
          <w:b/>
          <w:caps/>
          <w:sz w:val="20"/>
          <w:szCs w:val="20"/>
          <w:u w:val="single"/>
        </w:rPr>
      </w:pPr>
    </w:p>
    <w:p w14:paraId="7D1B6F7F" w14:textId="1F2A0D1C" w:rsidR="004470BE" w:rsidRDefault="00E974B4" w:rsidP="001A09B5">
      <w:pPr>
        <w:rPr>
          <w:rFonts w:ascii="Verdana" w:hAnsi="Verdana" w:cstheme="minorHAnsi"/>
          <w:sz w:val="20"/>
          <w:szCs w:val="20"/>
        </w:rPr>
      </w:pPr>
      <w:r>
        <w:rPr>
          <w:rFonts w:asciiTheme="minorHAnsi" w:hAnsiTheme="minorHAnsi" w:cstheme="minorHAnsi"/>
          <w:sz w:val="20"/>
          <w:szCs w:val="20"/>
        </w:rPr>
        <w:t>BE( Computer  Science And Engineering</w:t>
      </w:r>
      <w:r w:rsidR="001C4573" w:rsidRPr="00E857BE">
        <w:rPr>
          <w:rFonts w:ascii="Verdana" w:hAnsi="Verdana" w:cstheme="minorHAnsi"/>
          <w:sz w:val="20"/>
          <w:szCs w:val="20"/>
        </w:rPr>
        <w:t>)</w:t>
      </w:r>
    </w:p>
    <w:p w14:paraId="2C6DE721" w14:textId="0F48A17A" w:rsidR="008939A6" w:rsidRDefault="008939A6" w:rsidP="001A09B5">
      <w:pPr>
        <w:rPr>
          <w:rFonts w:ascii="Verdana" w:hAnsi="Verdana" w:cstheme="minorHAnsi"/>
          <w:b/>
          <w:sz w:val="20"/>
          <w:szCs w:val="20"/>
        </w:rPr>
      </w:pPr>
    </w:p>
    <w:p w14:paraId="4CAEBA7D" w14:textId="77777777" w:rsidR="008939A6" w:rsidRPr="008939A6" w:rsidRDefault="008939A6" w:rsidP="008939A6">
      <w:pPr>
        <w:rPr>
          <w:rFonts w:asciiTheme="minorHAnsi" w:hAnsiTheme="minorHAnsi" w:cstheme="minorHAnsi"/>
          <w:b/>
          <w:caps/>
          <w:sz w:val="20"/>
          <w:szCs w:val="20"/>
          <w:u w:val="single"/>
        </w:rPr>
      </w:pPr>
      <w:r w:rsidRPr="008939A6">
        <w:rPr>
          <w:rFonts w:asciiTheme="minorHAnsi" w:hAnsiTheme="minorHAnsi" w:cstheme="minorHAnsi"/>
          <w:b/>
          <w:caps/>
          <w:sz w:val="20"/>
          <w:szCs w:val="20"/>
          <w:u w:val="single"/>
        </w:rPr>
        <w:t>PERSONAL DETAILS:</w:t>
      </w:r>
    </w:p>
    <w:p w14:paraId="663523F3" w14:textId="77777777" w:rsidR="008939A6" w:rsidRPr="00B24CD9" w:rsidRDefault="008939A6" w:rsidP="008939A6">
      <w:pPr>
        <w:widowControl w:val="0"/>
        <w:jc w:val="left"/>
        <w:rPr>
          <w:rFonts w:ascii="Calibri" w:hAnsi="Calibri" w:cs="Calibri"/>
          <w:szCs w:val="22"/>
        </w:rPr>
      </w:pPr>
    </w:p>
    <w:p w14:paraId="291EAB65" w14:textId="2D817EA1" w:rsidR="00812837" w:rsidRPr="00DE0DDE" w:rsidRDefault="00812837" w:rsidP="00812837">
      <w:pPr>
        <w:pStyle w:val="ListParagraph"/>
        <w:widowControl w:val="0"/>
        <w:numPr>
          <w:ilvl w:val="0"/>
          <w:numId w:val="25"/>
        </w:numPr>
        <w:suppressAutoHyphens/>
        <w:jc w:val="left"/>
        <w:rPr>
          <w:rFonts w:ascii="Calibri" w:hAnsi="Calibri"/>
          <w:sz w:val="20"/>
          <w:szCs w:val="20"/>
        </w:rPr>
      </w:pPr>
      <w:r w:rsidRPr="00DE0DDE">
        <w:rPr>
          <w:rFonts w:ascii="Calibri" w:hAnsi="Calibri"/>
          <w:sz w:val="20"/>
          <w:szCs w:val="20"/>
        </w:rPr>
        <w:t xml:space="preserve">Email Address: </w:t>
      </w:r>
      <w:hyperlink r:id="rId10" w:history="1">
        <w:r w:rsidR="0054630C" w:rsidRPr="005673C0">
          <w:rPr>
            <w:rStyle w:val="Hyperlink"/>
            <w:rFonts w:ascii="Calibri" w:hAnsi="Calibri"/>
            <w:sz w:val="20"/>
            <w:szCs w:val="20"/>
          </w:rPr>
          <w:t>vanita.more@einfochips.com</w:t>
        </w:r>
      </w:hyperlink>
    </w:p>
    <w:p w14:paraId="7A77B93C" w14:textId="77777777" w:rsidR="00912F99" w:rsidRDefault="0054630C" w:rsidP="00912F99">
      <w:pPr>
        <w:pStyle w:val="ListParagraph"/>
        <w:widowControl w:val="0"/>
        <w:numPr>
          <w:ilvl w:val="0"/>
          <w:numId w:val="25"/>
        </w:numPr>
        <w:suppressAutoHyphens/>
        <w:jc w:val="left"/>
        <w:rPr>
          <w:rFonts w:ascii="Calibri" w:hAnsi="Calibri"/>
          <w:sz w:val="20"/>
          <w:szCs w:val="20"/>
        </w:rPr>
      </w:pPr>
      <w:r>
        <w:rPr>
          <w:rFonts w:ascii="Calibri" w:hAnsi="Calibri"/>
          <w:sz w:val="20"/>
          <w:szCs w:val="20"/>
        </w:rPr>
        <w:t>Mobile: 7720860423</w:t>
      </w:r>
    </w:p>
    <w:p w14:paraId="34742F26" w14:textId="5AAB2D62" w:rsidR="004D6215" w:rsidRPr="00912F99" w:rsidRDefault="004D6215" w:rsidP="00912F99">
      <w:pPr>
        <w:pStyle w:val="ListParagraph"/>
        <w:widowControl w:val="0"/>
        <w:numPr>
          <w:ilvl w:val="0"/>
          <w:numId w:val="25"/>
        </w:numPr>
        <w:suppressAutoHyphens/>
        <w:jc w:val="left"/>
        <w:rPr>
          <w:rFonts w:ascii="Calibri" w:hAnsi="Calibri"/>
          <w:sz w:val="20"/>
          <w:szCs w:val="20"/>
        </w:rPr>
      </w:pPr>
      <w:r w:rsidRPr="00912F99">
        <w:rPr>
          <w:rFonts w:ascii="Calibri" w:hAnsi="Calibri" w:cs="Calibri"/>
          <w:sz w:val="20"/>
          <w:szCs w:val="20"/>
        </w:rPr>
        <w:t xml:space="preserve">Address: </w:t>
      </w:r>
      <w:r w:rsidR="00912F99" w:rsidRPr="00912F99">
        <w:rPr>
          <w:rFonts w:asciiTheme="minorHAnsi" w:eastAsia="Lucida Sans Unicode" w:hAnsiTheme="minorHAnsi" w:cs="Calibri"/>
          <w:sz w:val="20"/>
          <w:szCs w:val="20"/>
        </w:rPr>
        <w:t xml:space="preserve">Hiranand Building, Near Manjri Stud Farm, </w:t>
      </w:r>
      <w:r w:rsidR="002A0B19">
        <w:rPr>
          <w:rFonts w:asciiTheme="minorHAnsi" w:eastAsia="Lucida Sans Unicode" w:hAnsiTheme="minorHAnsi" w:cs="Calibri"/>
          <w:sz w:val="20"/>
          <w:szCs w:val="20"/>
        </w:rPr>
        <w:t>Hadapsar</w:t>
      </w:r>
      <w:r w:rsidR="002A0B19" w:rsidRPr="00912F99">
        <w:rPr>
          <w:rFonts w:asciiTheme="minorHAnsi" w:eastAsia="Lucida Sans Unicode" w:hAnsiTheme="minorHAnsi" w:cs="Calibri"/>
          <w:sz w:val="20"/>
          <w:szCs w:val="20"/>
        </w:rPr>
        <w:t xml:space="preserve"> </w:t>
      </w:r>
      <w:r w:rsidR="002A0B19">
        <w:rPr>
          <w:rFonts w:asciiTheme="minorHAnsi" w:eastAsia="Lucida Sans Unicode" w:hAnsiTheme="minorHAnsi" w:cs="Calibri"/>
          <w:sz w:val="20"/>
          <w:szCs w:val="20"/>
        </w:rPr>
        <w:t>,</w:t>
      </w:r>
      <w:r w:rsidR="00912F99" w:rsidRPr="00912F99">
        <w:rPr>
          <w:rFonts w:asciiTheme="minorHAnsi" w:eastAsia="Lucida Sans Unicode" w:hAnsiTheme="minorHAnsi" w:cs="Calibri"/>
          <w:sz w:val="20"/>
          <w:szCs w:val="20"/>
        </w:rPr>
        <w:t>Pune - 412307</w:t>
      </w:r>
    </w:p>
    <w:p w14:paraId="1FB1199D" w14:textId="44438916" w:rsidR="008939A6" w:rsidRPr="00DE0DDE" w:rsidRDefault="008939A6" w:rsidP="008939A6">
      <w:pPr>
        <w:pStyle w:val="ListParagraph"/>
        <w:widowControl w:val="0"/>
        <w:numPr>
          <w:ilvl w:val="0"/>
          <w:numId w:val="25"/>
        </w:numPr>
        <w:suppressAutoHyphens/>
        <w:jc w:val="left"/>
        <w:rPr>
          <w:rFonts w:ascii="Calibri" w:hAnsi="Calibri"/>
          <w:sz w:val="20"/>
          <w:szCs w:val="20"/>
        </w:rPr>
      </w:pPr>
      <w:r w:rsidRPr="00DE0DDE">
        <w:rPr>
          <w:rFonts w:ascii="Calibri" w:hAnsi="Calibri" w:cs="Calibri"/>
          <w:sz w:val="20"/>
          <w:szCs w:val="20"/>
        </w:rPr>
        <w:t xml:space="preserve">Date of Birth: </w:t>
      </w:r>
      <w:r w:rsidR="00912F99">
        <w:rPr>
          <w:rFonts w:ascii="Calibri" w:hAnsi="Calibri" w:cs="Calibri"/>
          <w:sz w:val="20"/>
          <w:szCs w:val="20"/>
        </w:rPr>
        <w:t>13</w:t>
      </w:r>
      <w:r w:rsidR="00960F4E" w:rsidRPr="00DE0DDE">
        <w:rPr>
          <w:rFonts w:ascii="Calibri" w:hAnsi="Calibri" w:cs="Calibri"/>
          <w:sz w:val="20"/>
          <w:szCs w:val="20"/>
          <w:vertAlign w:val="superscript"/>
        </w:rPr>
        <w:t>th</w:t>
      </w:r>
      <w:r w:rsidR="00960F4E" w:rsidRPr="00DE0DDE">
        <w:rPr>
          <w:rFonts w:ascii="Calibri" w:hAnsi="Calibri" w:cs="Calibri"/>
          <w:sz w:val="20"/>
          <w:szCs w:val="20"/>
        </w:rPr>
        <w:t xml:space="preserve"> </w:t>
      </w:r>
      <w:r w:rsidR="00912F99">
        <w:rPr>
          <w:rFonts w:ascii="Calibri" w:hAnsi="Calibri" w:cs="Calibri"/>
          <w:sz w:val="20"/>
          <w:szCs w:val="20"/>
        </w:rPr>
        <w:t>October</w:t>
      </w:r>
      <w:r w:rsidR="003A010F">
        <w:rPr>
          <w:rFonts w:ascii="Calibri" w:hAnsi="Calibri" w:cs="Calibri"/>
          <w:sz w:val="20"/>
          <w:szCs w:val="20"/>
        </w:rPr>
        <w:t xml:space="preserve"> 1991</w:t>
      </w:r>
    </w:p>
    <w:p w14:paraId="248336EE" w14:textId="18F54DC4" w:rsidR="008939A6" w:rsidRPr="00DE0DDE" w:rsidRDefault="008939A6" w:rsidP="008939A6">
      <w:pPr>
        <w:pStyle w:val="ListParagraph"/>
        <w:widowControl w:val="0"/>
        <w:numPr>
          <w:ilvl w:val="0"/>
          <w:numId w:val="25"/>
        </w:numPr>
        <w:suppressAutoHyphens/>
        <w:jc w:val="left"/>
        <w:rPr>
          <w:rFonts w:ascii="Calibri" w:hAnsi="Calibri"/>
          <w:sz w:val="20"/>
          <w:szCs w:val="20"/>
        </w:rPr>
      </w:pPr>
      <w:r w:rsidRPr="00DE0DDE">
        <w:rPr>
          <w:rFonts w:ascii="Calibri" w:hAnsi="Calibri" w:cs="Calibri"/>
          <w:sz w:val="20"/>
          <w:szCs w:val="20"/>
        </w:rPr>
        <w:t xml:space="preserve">Gender: </w:t>
      </w:r>
      <w:r w:rsidR="000A305D" w:rsidRPr="00DE0DDE">
        <w:rPr>
          <w:rFonts w:ascii="Calibri" w:hAnsi="Calibri" w:cs="Calibri"/>
          <w:sz w:val="20"/>
          <w:szCs w:val="20"/>
        </w:rPr>
        <w:t>Female</w:t>
      </w:r>
    </w:p>
    <w:p w14:paraId="58DF15B6" w14:textId="77777777" w:rsidR="008939A6" w:rsidRPr="00DE0DDE" w:rsidRDefault="008939A6" w:rsidP="008939A6">
      <w:pPr>
        <w:pStyle w:val="ListParagraph"/>
        <w:widowControl w:val="0"/>
        <w:numPr>
          <w:ilvl w:val="0"/>
          <w:numId w:val="25"/>
        </w:numPr>
        <w:suppressAutoHyphens/>
        <w:jc w:val="left"/>
        <w:rPr>
          <w:rFonts w:ascii="Calibri" w:hAnsi="Calibri"/>
          <w:sz w:val="20"/>
          <w:szCs w:val="20"/>
        </w:rPr>
      </w:pPr>
      <w:r w:rsidRPr="00DE0DDE">
        <w:rPr>
          <w:rFonts w:ascii="Calibri" w:hAnsi="Calibri" w:cs="Calibri"/>
          <w:sz w:val="20"/>
          <w:szCs w:val="20"/>
        </w:rPr>
        <w:t>Marital status: Married</w:t>
      </w:r>
    </w:p>
    <w:p w14:paraId="75791132" w14:textId="01D85850" w:rsidR="00A5460F" w:rsidRPr="00DE0DDE" w:rsidRDefault="008939A6" w:rsidP="00A5460F">
      <w:pPr>
        <w:pStyle w:val="ListParagraph"/>
        <w:widowControl w:val="0"/>
        <w:numPr>
          <w:ilvl w:val="0"/>
          <w:numId w:val="25"/>
        </w:numPr>
        <w:suppressAutoHyphens/>
        <w:jc w:val="left"/>
        <w:rPr>
          <w:rFonts w:ascii="Calibri" w:hAnsi="Calibri"/>
          <w:sz w:val="20"/>
          <w:szCs w:val="20"/>
        </w:rPr>
      </w:pPr>
      <w:r w:rsidRPr="00DE0DDE">
        <w:rPr>
          <w:rFonts w:ascii="Calibri" w:hAnsi="Calibri" w:cs="Calibri"/>
          <w:sz w:val="20"/>
          <w:szCs w:val="20"/>
        </w:rPr>
        <w:t xml:space="preserve">Languages known: English, Hindi, </w:t>
      </w:r>
      <w:r w:rsidR="000F5A52">
        <w:rPr>
          <w:rFonts w:ascii="Calibri" w:hAnsi="Calibri" w:cs="Calibri"/>
          <w:sz w:val="20"/>
          <w:szCs w:val="20"/>
        </w:rPr>
        <w:t>Marathi</w:t>
      </w:r>
    </w:p>
    <w:p w14:paraId="54DF02D5" w14:textId="4CBD9E39" w:rsidR="00A5460F" w:rsidRPr="00B24CD9" w:rsidRDefault="00A5460F" w:rsidP="00A5460F">
      <w:pPr>
        <w:pStyle w:val="ListParagraph"/>
        <w:widowControl w:val="0"/>
        <w:suppressAutoHyphens/>
        <w:jc w:val="left"/>
        <w:rPr>
          <w:rFonts w:ascii="Calibri" w:hAnsi="Calibri"/>
          <w:szCs w:val="22"/>
        </w:rPr>
      </w:pPr>
    </w:p>
    <w:p w14:paraId="7067798B" w14:textId="77777777" w:rsidR="008939A6" w:rsidRPr="00E857BE" w:rsidRDefault="008939A6" w:rsidP="001A09B5">
      <w:pPr>
        <w:rPr>
          <w:rFonts w:ascii="Verdana" w:hAnsi="Verdana" w:cstheme="minorHAnsi"/>
          <w:b/>
          <w:sz w:val="20"/>
          <w:szCs w:val="20"/>
        </w:rPr>
      </w:pPr>
    </w:p>
    <w:sectPr w:rsidR="008939A6" w:rsidRPr="00E857BE" w:rsidSect="009E28B0">
      <w:headerReference w:type="default" r:id="rId11"/>
      <w:footerReference w:type="default" r:id="rId12"/>
      <w:headerReference w:type="first" r:id="rId13"/>
      <w:footerReference w:type="first" r:id="rId14"/>
      <w:pgSz w:w="12240" w:h="15840" w:code="1"/>
      <w:pgMar w:top="851" w:right="1440" w:bottom="709" w:left="1440" w:header="720" w:footer="68" w:gutter="0"/>
      <w:paperSrc w:firs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AB1AB" w14:textId="77777777" w:rsidR="00063176" w:rsidRDefault="00063176">
      <w:r>
        <w:separator/>
      </w:r>
    </w:p>
  </w:endnote>
  <w:endnote w:type="continuationSeparator" w:id="0">
    <w:p w14:paraId="245D45F7" w14:textId="77777777" w:rsidR="00063176" w:rsidRDefault="00063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B0350" w14:textId="77777777" w:rsidR="009B3264" w:rsidRDefault="009B3264">
    <w:pPr>
      <w:pStyle w:val="Footer"/>
      <w:rPr>
        <w:rStyle w:val="PageNumber"/>
      </w:rP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500618"/>
      <w:docPartObj>
        <w:docPartGallery w:val="Page Numbers (Bottom of Page)"/>
        <w:docPartUnique/>
      </w:docPartObj>
    </w:sdtPr>
    <w:sdtEndPr/>
    <w:sdtContent>
      <w:p w14:paraId="1CC9994E" w14:textId="024345CE" w:rsidR="009E28B0" w:rsidRDefault="009E28B0">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3E85D98E" w14:textId="77777777" w:rsidR="009B3264" w:rsidRDefault="009B3264">
    <w:pPr>
      <w:pStyle w:val="Foo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E08FA" w14:textId="77777777" w:rsidR="00063176" w:rsidRDefault="00063176">
      <w:r>
        <w:separator/>
      </w:r>
    </w:p>
  </w:footnote>
  <w:footnote w:type="continuationSeparator" w:id="0">
    <w:p w14:paraId="6D581CBC" w14:textId="77777777" w:rsidR="00063176" w:rsidRDefault="00063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B8D1" w14:textId="53B9FCD7" w:rsidR="009E28B0" w:rsidRPr="009E28B0" w:rsidRDefault="009E28B0" w:rsidP="009E28B0">
    <w:pPr>
      <w:pStyle w:val="Header"/>
    </w:pPr>
    <w:r>
      <w:rPr>
        <w:noProof/>
        <w:lang w:val="en-IN" w:eastAsia="en-IN"/>
      </w:rPr>
      <mc:AlternateContent>
        <mc:Choice Requires="wps">
          <w:drawing>
            <wp:anchor distT="0" distB="0" distL="114300" distR="114300" simplePos="0" relativeHeight="251664384" behindDoc="0" locked="0" layoutInCell="1" allowOverlap="1" wp14:anchorId="5F606E75" wp14:editId="117A6203">
              <wp:simplePos x="0" y="0"/>
              <wp:positionH relativeFrom="column">
                <wp:posOffset>1266825</wp:posOffset>
              </wp:positionH>
              <wp:positionV relativeFrom="paragraph">
                <wp:posOffset>-447675</wp:posOffset>
              </wp:positionV>
              <wp:extent cx="5581650" cy="462280"/>
              <wp:effectExtent l="0" t="0" r="0" b="0"/>
              <wp:wrapNone/>
              <wp:docPr id="18" name="Rectangle 18"/>
              <wp:cNvGraphicFramePr/>
              <a:graphic xmlns:a="http://schemas.openxmlformats.org/drawingml/2006/main">
                <a:graphicData uri="http://schemas.microsoft.com/office/word/2010/wordprocessingShape">
                  <wps:wsp>
                    <wps:cNvSpPr/>
                    <wps:spPr>
                      <a:xfrm>
                        <a:off x="0" y="0"/>
                        <a:ext cx="5581650" cy="4622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B667E6F" id="Rectangle 18" o:spid="_x0000_s1026" style="position:absolute;margin-left:99.75pt;margin-top:-35.25pt;width:439.5pt;height:3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" fillcolor="#1f497d [3215]" stroked="f" strokeweight="2pt"/>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1F0EC8F6" wp14:editId="15403DDE">
              <wp:simplePos x="0" y="0"/>
              <wp:positionH relativeFrom="column">
                <wp:posOffset>-1524635</wp:posOffset>
              </wp:positionH>
              <wp:positionV relativeFrom="paragraph">
                <wp:posOffset>-447675</wp:posOffset>
              </wp:positionV>
              <wp:extent cx="1057275" cy="462280"/>
              <wp:effectExtent l="0" t="0" r="9525" b="0"/>
              <wp:wrapNone/>
              <wp:docPr id="19" name="Rectangle 19"/>
              <wp:cNvGraphicFramePr/>
              <a:graphic xmlns:a="http://schemas.openxmlformats.org/drawingml/2006/main">
                <a:graphicData uri="http://schemas.microsoft.com/office/word/2010/wordprocessingShape">
                  <wps:wsp>
                    <wps:cNvSpPr/>
                    <wps:spPr>
                      <a:xfrm>
                        <a:off x="0" y="0"/>
                        <a:ext cx="1057275" cy="4622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9F1BAF3" id="Rectangle 19" o:spid="_x0000_s1026" style="position:absolute;margin-left:-120.05pt;margin-top:-35.25pt;width:83.25pt;height:3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" fillcolor="#1f497d [3215]" stroked="f" strokeweight="2pt"/>
          </w:pict>
        </mc:Fallback>
      </mc:AlternateContent>
    </w:r>
    <w:r>
      <w:rPr>
        <w:noProof/>
        <w:lang w:val="en-IN" w:eastAsia="en-IN"/>
      </w:rPr>
      <w:drawing>
        <wp:anchor distT="0" distB="0" distL="114300" distR="114300" simplePos="0" relativeHeight="251663360" behindDoc="0" locked="0" layoutInCell="1" allowOverlap="1" wp14:anchorId="5C921F79" wp14:editId="6CCE5D24">
          <wp:simplePos x="0" y="0"/>
          <wp:positionH relativeFrom="column">
            <wp:posOffset>-219075</wp:posOffset>
          </wp:positionH>
          <wp:positionV relativeFrom="paragraph">
            <wp:posOffset>-438150</wp:posOffset>
          </wp:positionV>
          <wp:extent cx="1104900" cy="500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ARROW LOGO.jpg"/>
                  <pic:cNvPicPr/>
                </pic:nvPicPr>
                <pic:blipFill>
                  <a:blip r:embed="rId1">
                    <a:extLst>
                      <a:ext uri="{28A0092B-C50C-407E-A947-70E740481C1C}">
                        <a14:useLocalDpi xmlns:a14="http://schemas.microsoft.com/office/drawing/2010/main" val="0"/>
                      </a:ext>
                    </a:extLst>
                  </a:blip>
                  <a:stretch>
                    <a:fillRect/>
                  </a:stretch>
                </pic:blipFill>
                <pic:spPr>
                  <a:xfrm>
                    <a:off x="0" y="0"/>
                    <a:ext cx="1104900" cy="50038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821FE" w14:textId="5A1DB8DA" w:rsidR="00521C43" w:rsidRPr="009E28B0" w:rsidRDefault="009E28B0" w:rsidP="009E28B0">
    <w:pPr>
      <w:pStyle w:val="Header"/>
      <w:rPr>
        <w:rFonts w:asciiTheme="minorHAnsi" w:hAnsiTheme="minorHAnsi"/>
      </w:rPr>
    </w:pPr>
    <w:r w:rsidRPr="009E28B0">
      <w:rPr>
        <w:rFonts w:asciiTheme="minorHAnsi" w:hAnsiTheme="minorHAnsi"/>
        <w:noProof/>
        <w:lang w:val="en-IN" w:eastAsia="en-IN"/>
      </w:rPr>
      <mc:AlternateContent>
        <mc:Choice Requires="wps">
          <w:drawing>
            <wp:anchor distT="0" distB="0" distL="114300" distR="114300" simplePos="0" relativeHeight="251660288" behindDoc="0" locked="0" layoutInCell="1" allowOverlap="1" wp14:anchorId="0F38A9CB" wp14:editId="0BD67FE1">
              <wp:simplePos x="0" y="0"/>
              <wp:positionH relativeFrom="column">
                <wp:posOffset>1266825</wp:posOffset>
              </wp:positionH>
              <wp:positionV relativeFrom="paragraph">
                <wp:posOffset>-447675</wp:posOffset>
              </wp:positionV>
              <wp:extent cx="5581650" cy="462280"/>
              <wp:effectExtent l="0" t="0" r="0" b="0"/>
              <wp:wrapNone/>
              <wp:docPr id="2" name="Rectangle 2"/>
              <wp:cNvGraphicFramePr/>
              <a:graphic xmlns:a="http://schemas.openxmlformats.org/drawingml/2006/main">
                <a:graphicData uri="http://schemas.microsoft.com/office/word/2010/wordprocessingShape">
                  <wps:wsp>
                    <wps:cNvSpPr/>
                    <wps:spPr>
                      <a:xfrm>
                        <a:off x="0" y="0"/>
                        <a:ext cx="5581650" cy="4622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C7F1324" id="Rectangle 2" o:spid="_x0000_s1026" style="position:absolute;margin-left:99.75pt;margin-top:-35.25pt;width:439.5pt;height:3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" fillcolor="#1f497d [3215]" stroked="f" strokeweight="2pt"/>
          </w:pict>
        </mc:Fallback>
      </mc:AlternateContent>
    </w:r>
    <w:r w:rsidRPr="009E28B0">
      <w:rPr>
        <w:rFonts w:asciiTheme="minorHAnsi" w:hAnsiTheme="minorHAnsi"/>
        <w:noProof/>
        <w:lang w:val="en-IN" w:eastAsia="en-IN"/>
      </w:rPr>
      <mc:AlternateContent>
        <mc:Choice Requires="wps">
          <w:drawing>
            <wp:anchor distT="0" distB="0" distL="114300" distR="114300" simplePos="0" relativeHeight="251661312" behindDoc="0" locked="0" layoutInCell="1" allowOverlap="1" wp14:anchorId="3EF497E1" wp14:editId="487374F8">
              <wp:simplePos x="0" y="0"/>
              <wp:positionH relativeFrom="column">
                <wp:posOffset>-1524635</wp:posOffset>
              </wp:positionH>
              <wp:positionV relativeFrom="paragraph">
                <wp:posOffset>-447675</wp:posOffset>
              </wp:positionV>
              <wp:extent cx="1057275" cy="462280"/>
              <wp:effectExtent l="0" t="0" r="9525" b="0"/>
              <wp:wrapNone/>
              <wp:docPr id="3" name="Rectangle 3"/>
              <wp:cNvGraphicFramePr/>
              <a:graphic xmlns:a="http://schemas.openxmlformats.org/drawingml/2006/main">
                <a:graphicData uri="http://schemas.microsoft.com/office/word/2010/wordprocessingShape">
                  <wps:wsp>
                    <wps:cNvSpPr/>
                    <wps:spPr>
                      <a:xfrm>
                        <a:off x="0" y="0"/>
                        <a:ext cx="1057275" cy="4622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05F3106" id="Rectangle 3" o:spid="_x0000_s1026" style="position:absolute;margin-left:-120.05pt;margin-top:-35.25pt;width:83.25pt;height:3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" fillcolor="#1f497d [3215]" stroked="f" strokeweight="2pt"/>
          </w:pict>
        </mc:Fallback>
      </mc:AlternateContent>
    </w:r>
    <w:r w:rsidRPr="009E28B0">
      <w:rPr>
        <w:rFonts w:asciiTheme="minorHAnsi" w:hAnsiTheme="minorHAnsi"/>
        <w:noProof/>
        <w:lang w:val="en-IN" w:eastAsia="en-IN"/>
      </w:rPr>
      <w:drawing>
        <wp:anchor distT="0" distB="0" distL="114300" distR="114300" simplePos="0" relativeHeight="251659264" behindDoc="0" locked="0" layoutInCell="1" allowOverlap="1" wp14:anchorId="105B2CF5" wp14:editId="14D864D6">
          <wp:simplePos x="0" y="0"/>
          <wp:positionH relativeFrom="column">
            <wp:posOffset>-219075</wp:posOffset>
          </wp:positionH>
          <wp:positionV relativeFrom="paragraph">
            <wp:posOffset>-438150</wp:posOffset>
          </wp:positionV>
          <wp:extent cx="1104900" cy="5003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ARROW LOGO.jpg"/>
                  <pic:cNvPicPr/>
                </pic:nvPicPr>
                <pic:blipFill>
                  <a:blip r:embed="rId1">
                    <a:extLst>
                      <a:ext uri="{28A0092B-C50C-407E-A947-70E740481C1C}">
                        <a14:useLocalDpi xmlns:a14="http://schemas.microsoft.com/office/drawing/2010/main" val="0"/>
                      </a:ext>
                    </a:extLst>
                  </a:blip>
                  <a:stretch>
                    <a:fillRect/>
                  </a:stretch>
                </pic:blipFill>
                <pic:spPr>
                  <a:xfrm>
                    <a:off x="0" y="0"/>
                    <a:ext cx="1104900" cy="50038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2">
    <w:nsid w:val="01D15531"/>
    <w:multiLevelType w:val="hybridMultilevel"/>
    <w:tmpl w:val="DF30B9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3E76487"/>
    <w:multiLevelType w:val="hybridMultilevel"/>
    <w:tmpl w:val="7BB672E0"/>
    <w:lvl w:ilvl="0" w:tplc="983CDCD4">
      <w:start w:val="1"/>
      <w:numFmt w:val="lowerRoman"/>
      <w:lvlText w:val="(%1)"/>
      <w:lvlJc w:val="righ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432ACE"/>
    <w:multiLevelType w:val="hybridMultilevel"/>
    <w:tmpl w:val="D1067AA4"/>
    <w:lvl w:ilvl="0" w:tplc="1A1853AA">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9A0D60"/>
    <w:multiLevelType w:val="hybridMultilevel"/>
    <w:tmpl w:val="A362525A"/>
    <w:lvl w:ilvl="0" w:tplc="717C0384">
      <w:start w:val="1"/>
      <w:numFmt w:val="decimal"/>
      <w:pStyle w:val="Title"/>
      <w:lvlText w:val="%1"/>
      <w:lvlJc w:val="left"/>
      <w:pPr>
        <w:tabs>
          <w:tab w:val="num" w:pos="360"/>
        </w:tabs>
        <w:ind w:left="360" w:hanging="36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A57D76"/>
    <w:multiLevelType w:val="hybridMultilevel"/>
    <w:tmpl w:val="ECC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9D74DF"/>
    <w:multiLevelType w:val="hybridMultilevel"/>
    <w:tmpl w:val="BDE0C52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373477"/>
    <w:multiLevelType w:val="hybridMultilevel"/>
    <w:tmpl w:val="8478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609F2"/>
    <w:multiLevelType w:val="hybridMultilevel"/>
    <w:tmpl w:val="DB90CDEC"/>
    <w:lvl w:ilvl="0" w:tplc="5EE2608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6C79DD"/>
    <w:multiLevelType w:val="multilevel"/>
    <w:tmpl w:val="BB3801CC"/>
    <w:styleLink w:val="WWNum4"/>
    <w:lvl w:ilvl="0">
      <w:numFmt w:val="bullet"/>
      <w:lvlText w:val=""/>
      <w:lvlJc w:val="left"/>
      <w:pPr>
        <w:ind w:left="720" w:hanging="360"/>
      </w:pPr>
      <w:rPr>
        <w:rFonts w:ascii="Symbol" w:hAnsi="Symbol" w:cs="Symbol"/>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333005B7"/>
    <w:multiLevelType w:val="hybridMultilevel"/>
    <w:tmpl w:val="E962F408"/>
    <w:lvl w:ilvl="0" w:tplc="DAB60B34">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4DB0450"/>
    <w:multiLevelType w:val="singleLevel"/>
    <w:tmpl w:val="04090001"/>
    <w:name w:val="=&#10;"/>
    <w:lvl w:ilvl="0">
      <w:start w:val="1"/>
      <w:numFmt w:val="bullet"/>
      <w:lvlText w:val=""/>
      <w:lvlJc w:val="left"/>
      <w:pPr>
        <w:tabs>
          <w:tab w:val="num" w:pos="360"/>
        </w:tabs>
        <w:ind w:left="360" w:hanging="360"/>
      </w:pPr>
      <w:rPr>
        <w:rFonts w:ascii="Symbol" w:hAnsi="Symbol" w:cs="Symbol" w:hint="default"/>
      </w:rPr>
    </w:lvl>
  </w:abstractNum>
  <w:abstractNum w:abstractNumId="13">
    <w:nsid w:val="39C57038"/>
    <w:multiLevelType w:val="hybridMultilevel"/>
    <w:tmpl w:val="DD4EB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41F51CD2"/>
    <w:multiLevelType w:val="multilevel"/>
    <w:tmpl w:val="AC0E314A"/>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nsid w:val="4CE81A38"/>
    <w:multiLevelType w:val="hybridMultilevel"/>
    <w:tmpl w:val="2DDA68A8"/>
    <w:lvl w:ilvl="0" w:tplc="DAB60B34">
      <w:start w:val="1"/>
      <w:numFmt w:val="lowerRoman"/>
      <w:lvlText w:val="(%1)"/>
      <w:lvlJc w:val="righ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A2050FA"/>
    <w:multiLevelType w:val="hybridMultilevel"/>
    <w:tmpl w:val="58F8B3E2"/>
    <w:lvl w:ilvl="0" w:tplc="5F44140E">
      <w:start w:val="1"/>
      <w:numFmt w:val="lowerRoman"/>
      <w:lvlText w:val="(%1)"/>
      <w:lvlJc w:val="righ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0A279C1"/>
    <w:multiLevelType w:val="multilevel"/>
    <w:tmpl w:val="838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606CBD"/>
    <w:multiLevelType w:val="singleLevel"/>
    <w:tmpl w:val="5C20D5AC"/>
    <w:lvl w:ilvl="0">
      <w:start w:val="1"/>
      <w:numFmt w:val="bullet"/>
      <w:pStyle w:val="Achievement"/>
      <w:lvlText w:val=""/>
      <w:lvlJc w:val="left"/>
      <w:pPr>
        <w:tabs>
          <w:tab w:val="num" w:pos="360"/>
        </w:tabs>
        <w:ind w:left="245" w:hanging="245"/>
      </w:pPr>
      <w:rPr>
        <w:rFonts w:ascii="Wingdings" w:hAnsi="Wingdings" w:hint="default"/>
      </w:rPr>
    </w:lvl>
  </w:abstractNum>
  <w:abstractNum w:abstractNumId="19">
    <w:nsid w:val="62897861"/>
    <w:multiLevelType w:val="hybridMultilevel"/>
    <w:tmpl w:val="46B2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5E6AA7"/>
    <w:multiLevelType w:val="hybridMultilevel"/>
    <w:tmpl w:val="A2788552"/>
    <w:lvl w:ilvl="0" w:tplc="773CD5F6">
      <w:numFmt w:val="bullet"/>
      <w:lvlText w:val="-"/>
      <w:lvlJc w:val="left"/>
      <w:pPr>
        <w:ind w:left="360" w:hanging="360"/>
      </w:pPr>
      <w:rPr>
        <w:rFonts w:ascii="Arial" w:eastAsia="Times New Roman"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6B8821B7"/>
    <w:multiLevelType w:val="hybridMultilevel"/>
    <w:tmpl w:val="5C36F28C"/>
    <w:lvl w:ilvl="0" w:tplc="773CD5F6">
      <w:numFmt w:val="bullet"/>
      <w:lvlText w:val="-"/>
      <w:lvlJc w:val="left"/>
      <w:pPr>
        <w:ind w:left="360" w:hanging="360"/>
      </w:pPr>
      <w:rPr>
        <w:rFonts w:ascii="Arial" w:eastAsia="Times New Roman" w:hAnsi="Arial" w:cs="Aria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F8512F7"/>
    <w:multiLevelType w:val="hybridMultilevel"/>
    <w:tmpl w:val="F094FBEA"/>
    <w:lvl w:ilvl="0" w:tplc="D16A6F62">
      <w:start w:val="1"/>
      <w:numFmt w:val="decimal"/>
      <w:pStyle w:val="NormalIndent"/>
      <w:lvlText w:val="%1"/>
      <w:lvlJc w:val="left"/>
      <w:pPr>
        <w:tabs>
          <w:tab w:val="num" w:pos="360"/>
        </w:tabs>
        <w:ind w:left="360" w:hanging="36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991049"/>
    <w:multiLevelType w:val="hybridMultilevel"/>
    <w:tmpl w:val="DDE64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323426"/>
    <w:multiLevelType w:val="hybridMultilevel"/>
    <w:tmpl w:val="6B48387A"/>
    <w:lvl w:ilvl="0" w:tplc="1CFEAD64">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73100A68"/>
    <w:multiLevelType w:val="hybridMultilevel"/>
    <w:tmpl w:val="C032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597868"/>
    <w:multiLevelType w:val="hybridMultilevel"/>
    <w:tmpl w:val="EE20F4CA"/>
    <w:lvl w:ilvl="0" w:tplc="1A1853AA">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BF79BB"/>
    <w:multiLevelType w:val="hybridMultilevel"/>
    <w:tmpl w:val="F8F2FB3A"/>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D736C4C"/>
    <w:multiLevelType w:val="hybridMultilevel"/>
    <w:tmpl w:val="C2640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8"/>
  </w:num>
  <w:num w:numId="4">
    <w:abstractNumId w:val="24"/>
  </w:num>
  <w:num w:numId="5">
    <w:abstractNumId w:val="4"/>
  </w:num>
  <w:num w:numId="6">
    <w:abstractNumId w:val="23"/>
  </w:num>
  <w:num w:numId="7">
    <w:abstractNumId w:val="20"/>
  </w:num>
  <w:num w:numId="8">
    <w:abstractNumId w:val="21"/>
  </w:num>
  <w:num w:numId="9">
    <w:abstractNumId w:val="6"/>
  </w:num>
  <w:num w:numId="10">
    <w:abstractNumId w:val="13"/>
  </w:num>
  <w:num w:numId="11">
    <w:abstractNumId w:val="9"/>
  </w:num>
  <w:num w:numId="12">
    <w:abstractNumId w:val="7"/>
  </w:num>
  <w:num w:numId="13">
    <w:abstractNumId w:val="26"/>
  </w:num>
  <w:num w:numId="14">
    <w:abstractNumId w:val="8"/>
  </w:num>
  <w:num w:numId="15">
    <w:abstractNumId w:val="3"/>
  </w:num>
  <w:num w:numId="16">
    <w:abstractNumId w:val="16"/>
  </w:num>
  <w:num w:numId="17">
    <w:abstractNumId w:val="11"/>
  </w:num>
  <w:num w:numId="18">
    <w:abstractNumId w:val="15"/>
  </w:num>
  <w:num w:numId="19">
    <w:abstractNumId w:val="19"/>
  </w:num>
  <w:num w:numId="20">
    <w:abstractNumId w:val="28"/>
  </w:num>
  <w:num w:numId="21">
    <w:abstractNumId w:val="27"/>
  </w:num>
  <w:num w:numId="22">
    <w:abstractNumId w:val="2"/>
  </w:num>
  <w:num w:numId="23">
    <w:abstractNumId w:val="25"/>
  </w:num>
  <w:num w:numId="24">
    <w:abstractNumId w:val="17"/>
  </w:num>
  <w:num w:numId="25">
    <w:abstractNumId w:val="0"/>
  </w:num>
  <w:num w:numId="26">
    <w:abstractNumId w:val="10"/>
  </w:num>
  <w:num w:numId="27">
    <w:abstractNumId w:val="14"/>
  </w:num>
  <w:num w:numId="28">
    <w:abstractNumId w:val="14"/>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AF8"/>
    <w:rsid w:val="00001DB6"/>
    <w:rsid w:val="0000211D"/>
    <w:rsid w:val="00002C5A"/>
    <w:rsid w:val="000056C7"/>
    <w:rsid w:val="0000657D"/>
    <w:rsid w:val="000067F8"/>
    <w:rsid w:val="00007967"/>
    <w:rsid w:val="00015794"/>
    <w:rsid w:val="0001692C"/>
    <w:rsid w:val="00017DD4"/>
    <w:rsid w:val="00022996"/>
    <w:rsid w:val="00023D7C"/>
    <w:rsid w:val="00024A51"/>
    <w:rsid w:val="00027A2A"/>
    <w:rsid w:val="00034071"/>
    <w:rsid w:val="00036BCE"/>
    <w:rsid w:val="00036D52"/>
    <w:rsid w:val="000414E3"/>
    <w:rsid w:val="00041A8F"/>
    <w:rsid w:val="00041D28"/>
    <w:rsid w:val="000456F1"/>
    <w:rsid w:val="00045A9E"/>
    <w:rsid w:val="00045B32"/>
    <w:rsid w:val="00046DA5"/>
    <w:rsid w:val="000515F1"/>
    <w:rsid w:val="00051B6E"/>
    <w:rsid w:val="00053050"/>
    <w:rsid w:val="00053BD6"/>
    <w:rsid w:val="000568BF"/>
    <w:rsid w:val="00057279"/>
    <w:rsid w:val="000617C6"/>
    <w:rsid w:val="000620AA"/>
    <w:rsid w:val="00063176"/>
    <w:rsid w:val="000648F6"/>
    <w:rsid w:val="000657C0"/>
    <w:rsid w:val="00067AEC"/>
    <w:rsid w:val="00071110"/>
    <w:rsid w:val="00074980"/>
    <w:rsid w:val="00075E0F"/>
    <w:rsid w:val="00076C7B"/>
    <w:rsid w:val="00077E54"/>
    <w:rsid w:val="00081048"/>
    <w:rsid w:val="00081156"/>
    <w:rsid w:val="00081DE3"/>
    <w:rsid w:val="000829F0"/>
    <w:rsid w:val="0008424C"/>
    <w:rsid w:val="000850CA"/>
    <w:rsid w:val="0008554F"/>
    <w:rsid w:val="0008594B"/>
    <w:rsid w:val="000862FE"/>
    <w:rsid w:val="000924F8"/>
    <w:rsid w:val="0009377B"/>
    <w:rsid w:val="000969B2"/>
    <w:rsid w:val="00097978"/>
    <w:rsid w:val="000A305D"/>
    <w:rsid w:val="000A39E9"/>
    <w:rsid w:val="000A40F1"/>
    <w:rsid w:val="000A52C7"/>
    <w:rsid w:val="000A6378"/>
    <w:rsid w:val="000A63E5"/>
    <w:rsid w:val="000B4614"/>
    <w:rsid w:val="000B79BB"/>
    <w:rsid w:val="000C3493"/>
    <w:rsid w:val="000C350D"/>
    <w:rsid w:val="000C350E"/>
    <w:rsid w:val="000C4928"/>
    <w:rsid w:val="000C5F2C"/>
    <w:rsid w:val="000D084E"/>
    <w:rsid w:val="000D0C9B"/>
    <w:rsid w:val="000D4F80"/>
    <w:rsid w:val="000D6CC4"/>
    <w:rsid w:val="000E2645"/>
    <w:rsid w:val="000E36B4"/>
    <w:rsid w:val="000E60A5"/>
    <w:rsid w:val="000F271B"/>
    <w:rsid w:val="000F28B9"/>
    <w:rsid w:val="000F3BBA"/>
    <w:rsid w:val="000F4360"/>
    <w:rsid w:val="000F48B4"/>
    <w:rsid w:val="000F5A52"/>
    <w:rsid w:val="000F667E"/>
    <w:rsid w:val="000F6F19"/>
    <w:rsid w:val="00100240"/>
    <w:rsid w:val="001005C5"/>
    <w:rsid w:val="00100D4E"/>
    <w:rsid w:val="00102770"/>
    <w:rsid w:val="00107DE2"/>
    <w:rsid w:val="00107E86"/>
    <w:rsid w:val="0011223B"/>
    <w:rsid w:val="001124D9"/>
    <w:rsid w:val="0011370A"/>
    <w:rsid w:val="00115419"/>
    <w:rsid w:val="001158B2"/>
    <w:rsid w:val="00116738"/>
    <w:rsid w:val="001178A0"/>
    <w:rsid w:val="00121E65"/>
    <w:rsid w:val="001225A8"/>
    <w:rsid w:val="0012274A"/>
    <w:rsid w:val="00123160"/>
    <w:rsid w:val="00130096"/>
    <w:rsid w:val="00131FF1"/>
    <w:rsid w:val="00132368"/>
    <w:rsid w:val="001339D3"/>
    <w:rsid w:val="001351D1"/>
    <w:rsid w:val="001372E4"/>
    <w:rsid w:val="00137FAF"/>
    <w:rsid w:val="00142B1F"/>
    <w:rsid w:val="001434A8"/>
    <w:rsid w:val="001437EF"/>
    <w:rsid w:val="00144140"/>
    <w:rsid w:val="00144227"/>
    <w:rsid w:val="00144B42"/>
    <w:rsid w:val="00145F99"/>
    <w:rsid w:val="00146212"/>
    <w:rsid w:val="00164AF9"/>
    <w:rsid w:val="00164F8B"/>
    <w:rsid w:val="00170B28"/>
    <w:rsid w:val="001723FB"/>
    <w:rsid w:val="00172A03"/>
    <w:rsid w:val="00173641"/>
    <w:rsid w:val="001737B8"/>
    <w:rsid w:val="00173A9A"/>
    <w:rsid w:val="001746E1"/>
    <w:rsid w:val="00175658"/>
    <w:rsid w:val="001777F5"/>
    <w:rsid w:val="00180D9C"/>
    <w:rsid w:val="001823F9"/>
    <w:rsid w:val="00182E5B"/>
    <w:rsid w:val="00185E0F"/>
    <w:rsid w:val="001870BB"/>
    <w:rsid w:val="00187705"/>
    <w:rsid w:val="0018780D"/>
    <w:rsid w:val="00187A70"/>
    <w:rsid w:val="00190C24"/>
    <w:rsid w:val="001911B8"/>
    <w:rsid w:val="00191D9F"/>
    <w:rsid w:val="001926DC"/>
    <w:rsid w:val="001950B3"/>
    <w:rsid w:val="001950BA"/>
    <w:rsid w:val="001A09B5"/>
    <w:rsid w:val="001A7345"/>
    <w:rsid w:val="001B0197"/>
    <w:rsid w:val="001B2B30"/>
    <w:rsid w:val="001B30DE"/>
    <w:rsid w:val="001B410E"/>
    <w:rsid w:val="001B5A88"/>
    <w:rsid w:val="001B5EE5"/>
    <w:rsid w:val="001C4573"/>
    <w:rsid w:val="001C50D3"/>
    <w:rsid w:val="001D0AFD"/>
    <w:rsid w:val="001E2193"/>
    <w:rsid w:val="001E2D7F"/>
    <w:rsid w:val="001E3B41"/>
    <w:rsid w:val="001E5C49"/>
    <w:rsid w:val="001E5C50"/>
    <w:rsid w:val="001F0C78"/>
    <w:rsid w:val="001F1F96"/>
    <w:rsid w:val="001F1FCC"/>
    <w:rsid w:val="001F3D16"/>
    <w:rsid w:val="001F480C"/>
    <w:rsid w:val="001F580D"/>
    <w:rsid w:val="001F750B"/>
    <w:rsid w:val="00201050"/>
    <w:rsid w:val="00201C05"/>
    <w:rsid w:val="002052C2"/>
    <w:rsid w:val="00210623"/>
    <w:rsid w:val="00210C03"/>
    <w:rsid w:val="0021250C"/>
    <w:rsid w:val="002139E2"/>
    <w:rsid w:val="00220634"/>
    <w:rsid w:val="00220705"/>
    <w:rsid w:val="00220A55"/>
    <w:rsid w:val="00220E73"/>
    <w:rsid w:val="002252E9"/>
    <w:rsid w:val="002264A9"/>
    <w:rsid w:val="002327BD"/>
    <w:rsid w:val="0023495D"/>
    <w:rsid w:val="0023546F"/>
    <w:rsid w:val="0024011C"/>
    <w:rsid w:val="00240AB9"/>
    <w:rsid w:val="002421EF"/>
    <w:rsid w:val="00246E4F"/>
    <w:rsid w:val="002508AA"/>
    <w:rsid w:val="00251720"/>
    <w:rsid w:val="0025379C"/>
    <w:rsid w:val="00254CCB"/>
    <w:rsid w:val="00255727"/>
    <w:rsid w:val="00256632"/>
    <w:rsid w:val="002605C3"/>
    <w:rsid w:val="00261C7C"/>
    <w:rsid w:val="002641F4"/>
    <w:rsid w:val="00267C25"/>
    <w:rsid w:val="00271A87"/>
    <w:rsid w:val="00271C3F"/>
    <w:rsid w:val="00272275"/>
    <w:rsid w:val="00272B4C"/>
    <w:rsid w:val="002732C8"/>
    <w:rsid w:val="00273B2F"/>
    <w:rsid w:val="00274774"/>
    <w:rsid w:val="0027577F"/>
    <w:rsid w:val="00284003"/>
    <w:rsid w:val="0028514D"/>
    <w:rsid w:val="00286C6F"/>
    <w:rsid w:val="00287728"/>
    <w:rsid w:val="00290D96"/>
    <w:rsid w:val="00290EBE"/>
    <w:rsid w:val="002939B8"/>
    <w:rsid w:val="002945CB"/>
    <w:rsid w:val="00297B7A"/>
    <w:rsid w:val="00297CF3"/>
    <w:rsid w:val="002A0B19"/>
    <w:rsid w:val="002A0E73"/>
    <w:rsid w:val="002A21B6"/>
    <w:rsid w:val="002A3557"/>
    <w:rsid w:val="002A40E9"/>
    <w:rsid w:val="002A469A"/>
    <w:rsid w:val="002A4DD9"/>
    <w:rsid w:val="002A73E6"/>
    <w:rsid w:val="002A7A00"/>
    <w:rsid w:val="002B42F6"/>
    <w:rsid w:val="002B6E9E"/>
    <w:rsid w:val="002B7B66"/>
    <w:rsid w:val="002C24A0"/>
    <w:rsid w:val="002C2856"/>
    <w:rsid w:val="002C34BE"/>
    <w:rsid w:val="002C3EDF"/>
    <w:rsid w:val="002C5C58"/>
    <w:rsid w:val="002C6095"/>
    <w:rsid w:val="002C6DCA"/>
    <w:rsid w:val="002C763E"/>
    <w:rsid w:val="002D0B9D"/>
    <w:rsid w:val="002D23C6"/>
    <w:rsid w:val="002D679F"/>
    <w:rsid w:val="002E04EC"/>
    <w:rsid w:val="002E0932"/>
    <w:rsid w:val="002E0A02"/>
    <w:rsid w:val="002E298E"/>
    <w:rsid w:val="002E41D3"/>
    <w:rsid w:val="002E46A3"/>
    <w:rsid w:val="002E5C0C"/>
    <w:rsid w:val="002F04D5"/>
    <w:rsid w:val="002F2531"/>
    <w:rsid w:val="002F5EF7"/>
    <w:rsid w:val="002F6FAB"/>
    <w:rsid w:val="0030016D"/>
    <w:rsid w:val="00300D3C"/>
    <w:rsid w:val="003021DE"/>
    <w:rsid w:val="003029C0"/>
    <w:rsid w:val="00303CF1"/>
    <w:rsid w:val="00305559"/>
    <w:rsid w:val="00310967"/>
    <w:rsid w:val="00310A1E"/>
    <w:rsid w:val="00310A80"/>
    <w:rsid w:val="00313ABC"/>
    <w:rsid w:val="00314C7D"/>
    <w:rsid w:val="00314E3C"/>
    <w:rsid w:val="003150DB"/>
    <w:rsid w:val="0032058F"/>
    <w:rsid w:val="003216D5"/>
    <w:rsid w:val="00321B3D"/>
    <w:rsid w:val="00321EF4"/>
    <w:rsid w:val="003220CB"/>
    <w:rsid w:val="0032317F"/>
    <w:rsid w:val="0032319D"/>
    <w:rsid w:val="00326967"/>
    <w:rsid w:val="0033100D"/>
    <w:rsid w:val="00332A7E"/>
    <w:rsid w:val="00332F3B"/>
    <w:rsid w:val="00337738"/>
    <w:rsid w:val="00337790"/>
    <w:rsid w:val="00337E28"/>
    <w:rsid w:val="00337F34"/>
    <w:rsid w:val="00340657"/>
    <w:rsid w:val="00342764"/>
    <w:rsid w:val="003434DC"/>
    <w:rsid w:val="003467FB"/>
    <w:rsid w:val="00350706"/>
    <w:rsid w:val="0035143B"/>
    <w:rsid w:val="00354246"/>
    <w:rsid w:val="00355946"/>
    <w:rsid w:val="003619B4"/>
    <w:rsid w:val="00363285"/>
    <w:rsid w:val="003636E3"/>
    <w:rsid w:val="003668EC"/>
    <w:rsid w:val="00371924"/>
    <w:rsid w:val="00372427"/>
    <w:rsid w:val="00372741"/>
    <w:rsid w:val="00372FBB"/>
    <w:rsid w:val="0037507A"/>
    <w:rsid w:val="00376B5C"/>
    <w:rsid w:val="0038164A"/>
    <w:rsid w:val="00385671"/>
    <w:rsid w:val="003871FA"/>
    <w:rsid w:val="00390912"/>
    <w:rsid w:val="00391C71"/>
    <w:rsid w:val="003933E6"/>
    <w:rsid w:val="00394D11"/>
    <w:rsid w:val="003A010F"/>
    <w:rsid w:val="003A597D"/>
    <w:rsid w:val="003A6453"/>
    <w:rsid w:val="003A70D7"/>
    <w:rsid w:val="003B177A"/>
    <w:rsid w:val="003B5B67"/>
    <w:rsid w:val="003B7112"/>
    <w:rsid w:val="003B7D3E"/>
    <w:rsid w:val="003C48CC"/>
    <w:rsid w:val="003C74AC"/>
    <w:rsid w:val="003C79AE"/>
    <w:rsid w:val="003D0EF0"/>
    <w:rsid w:val="003D3C4F"/>
    <w:rsid w:val="003D64ED"/>
    <w:rsid w:val="003D7394"/>
    <w:rsid w:val="003D7450"/>
    <w:rsid w:val="003D7594"/>
    <w:rsid w:val="003E5646"/>
    <w:rsid w:val="003E7A3F"/>
    <w:rsid w:val="003F0C9A"/>
    <w:rsid w:val="003F1727"/>
    <w:rsid w:val="003F2856"/>
    <w:rsid w:val="003F4772"/>
    <w:rsid w:val="003F6BB3"/>
    <w:rsid w:val="00402BAC"/>
    <w:rsid w:val="004062D0"/>
    <w:rsid w:val="00411856"/>
    <w:rsid w:val="004208A1"/>
    <w:rsid w:val="00421001"/>
    <w:rsid w:val="004222B6"/>
    <w:rsid w:val="0042311E"/>
    <w:rsid w:val="004259F2"/>
    <w:rsid w:val="00426118"/>
    <w:rsid w:val="00426138"/>
    <w:rsid w:val="004313ED"/>
    <w:rsid w:val="00432BC4"/>
    <w:rsid w:val="00434AA9"/>
    <w:rsid w:val="004359EE"/>
    <w:rsid w:val="00437DFB"/>
    <w:rsid w:val="00442712"/>
    <w:rsid w:val="00443181"/>
    <w:rsid w:val="00445ED7"/>
    <w:rsid w:val="004470BE"/>
    <w:rsid w:val="004477D6"/>
    <w:rsid w:val="00447EE9"/>
    <w:rsid w:val="00451225"/>
    <w:rsid w:val="0045337D"/>
    <w:rsid w:val="00453509"/>
    <w:rsid w:val="0045505C"/>
    <w:rsid w:val="00455108"/>
    <w:rsid w:val="00455F84"/>
    <w:rsid w:val="004614C8"/>
    <w:rsid w:val="00461D6A"/>
    <w:rsid w:val="0046387C"/>
    <w:rsid w:val="00463A80"/>
    <w:rsid w:val="00464FDB"/>
    <w:rsid w:val="00465AFC"/>
    <w:rsid w:val="0046710E"/>
    <w:rsid w:val="0047046D"/>
    <w:rsid w:val="004715AF"/>
    <w:rsid w:val="00471A7C"/>
    <w:rsid w:val="004737F1"/>
    <w:rsid w:val="004806DE"/>
    <w:rsid w:val="004808B5"/>
    <w:rsid w:val="004831E8"/>
    <w:rsid w:val="004843C3"/>
    <w:rsid w:val="00485C56"/>
    <w:rsid w:val="004865F3"/>
    <w:rsid w:val="00486E9F"/>
    <w:rsid w:val="00491010"/>
    <w:rsid w:val="004916AD"/>
    <w:rsid w:val="00495866"/>
    <w:rsid w:val="00496E1A"/>
    <w:rsid w:val="004A72A3"/>
    <w:rsid w:val="004B075E"/>
    <w:rsid w:val="004B1420"/>
    <w:rsid w:val="004B51AF"/>
    <w:rsid w:val="004B7BDB"/>
    <w:rsid w:val="004C2EF6"/>
    <w:rsid w:val="004C2FE5"/>
    <w:rsid w:val="004C38F7"/>
    <w:rsid w:val="004C4ABC"/>
    <w:rsid w:val="004C55B8"/>
    <w:rsid w:val="004C7448"/>
    <w:rsid w:val="004D1C61"/>
    <w:rsid w:val="004D28DC"/>
    <w:rsid w:val="004D351C"/>
    <w:rsid w:val="004D6215"/>
    <w:rsid w:val="004E176F"/>
    <w:rsid w:val="004E27A2"/>
    <w:rsid w:val="004E2D73"/>
    <w:rsid w:val="004E2FCF"/>
    <w:rsid w:val="004E3B8F"/>
    <w:rsid w:val="004E5ABF"/>
    <w:rsid w:val="004E6690"/>
    <w:rsid w:val="004E7C59"/>
    <w:rsid w:val="004F1B47"/>
    <w:rsid w:val="004F1C71"/>
    <w:rsid w:val="004F1F9C"/>
    <w:rsid w:val="004F333E"/>
    <w:rsid w:val="004F6BD2"/>
    <w:rsid w:val="004F7FBC"/>
    <w:rsid w:val="00502CC2"/>
    <w:rsid w:val="00504300"/>
    <w:rsid w:val="00506E3F"/>
    <w:rsid w:val="005075EC"/>
    <w:rsid w:val="00507965"/>
    <w:rsid w:val="00510231"/>
    <w:rsid w:val="00510D80"/>
    <w:rsid w:val="005117BB"/>
    <w:rsid w:val="00515918"/>
    <w:rsid w:val="00515B3E"/>
    <w:rsid w:val="00521C43"/>
    <w:rsid w:val="005229C0"/>
    <w:rsid w:val="00523206"/>
    <w:rsid w:val="0052422A"/>
    <w:rsid w:val="00526029"/>
    <w:rsid w:val="0052665E"/>
    <w:rsid w:val="00526FF1"/>
    <w:rsid w:val="00531495"/>
    <w:rsid w:val="005359A0"/>
    <w:rsid w:val="005402B6"/>
    <w:rsid w:val="0054109D"/>
    <w:rsid w:val="005454F6"/>
    <w:rsid w:val="0054630C"/>
    <w:rsid w:val="00547E83"/>
    <w:rsid w:val="005501DE"/>
    <w:rsid w:val="005517C5"/>
    <w:rsid w:val="0055185A"/>
    <w:rsid w:val="00553082"/>
    <w:rsid w:val="00554A90"/>
    <w:rsid w:val="00556369"/>
    <w:rsid w:val="005600E2"/>
    <w:rsid w:val="00561125"/>
    <w:rsid w:val="0056167A"/>
    <w:rsid w:val="0056222A"/>
    <w:rsid w:val="00563941"/>
    <w:rsid w:val="00565A44"/>
    <w:rsid w:val="00575FFF"/>
    <w:rsid w:val="00576B5B"/>
    <w:rsid w:val="00583807"/>
    <w:rsid w:val="00583A32"/>
    <w:rsid w:val="00584099"/>
    <w:rsid w:val="00585E62"/>
    <w:rsid w:val="00591816"/>
    <w:rsid w:val="00591D13"/>
    <w:rsid w:val="0059202F"/>
    <w:rsid w:val="00593E72"/>
    <w:rsid w:val="00595E1B"/>
    <w:rsid w:val="005A1202"/>
    <w:rsid w:val="005A4AD0"/>
    <w:rsid w:val="005A56A1"/>
    <w:rsid w:val="005A764E"/>
    <w:rsid w:val="005B05F2"/>
    <w:rsid w:val="005B0D81"/>
    <w:rsid w:val="005B588E"/>
    <w:rsid w:val="005C13FD"/>
    <w:rsid w:val="005C221D"/>
    <w:rsid w:val="005C44BC"/>
    <w:rsid w:val="005C4C03"/>
    <w:rsid w:val="005D078A"/>
    <w:rsid w:val="005D0AFA"/>
    <w:rsid w:val="005D243E"/>
    <w:rsid w:val="005D4A0E"/>
    <w:rsid w:val="005E5B97"/>
    <w:rsid w:val="005E64BD"/>
    <w:rsid w:val="005E6510"/>
    <w:rsid w:val="005E67B9"/>
    <w:rsid w:val="005E71E5"/>
    <w:rsid w:val="005E72CC"/>
    <w:rsid w:val="005F1158"/>
    <w:rsid w:val="005F1E87"/>
    <w:rsid w:val="005F7C2C"/>
    <w:rsid w:val="00600B07"/>
    <w:rsid w:val="00601AD8"/>
    <w:rsid w:val="00602237"/>
    <w:rsid w:val="00606F62"/>
    <w:rsid w:val="00607599"/>
    <w:rsid w:val="00610812"/>
    <w:rsid w:val="00612242"/>
    <w:rsid w:val="006127A0"/>
    <w:rsid w:val="00615516"/>
    <w:rsid w:val="006156C1"/>
    <w:rsid w:val="00620F11"/>
    <w:rsid w:val="00623EE4"/>
    <w:rsid w:val="006243C5"/>
    <w:rsid w:val="00624E2D"/>
    <w:rsid w:val="00626615"/>
    <w:rsid w:val="00627195"/>
    <w:rsid w:val="00631539"/>
    <w:rsid w:val="00634025"/>
    <w:rsid w:val="00637057"/>
    <w:rsid w:val="00637B06"/>
    <w:rsid w:val="00640F3A"/>
    <w:rsid w:val="00641AE6"/>
    <w:rsid w:val="00641FD0"/>
    <w:rsid w:val="00642285"/>
    <w:rsid w:val="006433A2"/>
    <w:rsid w:val="00643501"/>
    <w:rsid w:val="00647244"/>
    <w:rsid w:val="0064776F"/>
    <w:rsid w:val="006502D1"/>
    <w:rsid w:val="006515BD"/>
    <w:rsid w:val="00660956"/>
    <w:rsid w:val="00660F80"/>
    <w:rsid w:val="006627FF"/>
    <w:rsid w:val="00667F8F"/>
    <w:rsid w:val="006721E0"/>
    <w:rsid w:val="00672A83"/>
    <w:rsid w:val="0067327B"/>
    <w:rsid w:val="00675767"/>
    <w:rsid w:val="0067679C"/>
    <w:rsid w:val="00686219"/>
    <w:rsid w:val="00693934"/>
    <w:rsid w:val="0069771A"/>
    <w:rsid w:val="006A0766"/>
    <w:rsid w:val="006A0E8D"/>
    <w:rsid w:val="006A1311"/>
    <w:rsid w:val="006A4D18"/>
    <w:rsid w:val="006A50CD"/>
    <w:rsid w:val="006A7E9E"/>
    <w:rsid w:val="006B07AE"/>
    <w:rsid w:val="006B11C7"/>
    <w:rsid w:val="006B1871"/>
    <w:rsid w:val="006C1D92"/>
    <w:rsid w:val="006C4F5F"/>
    <w:rsid w:val="006C5847"/>
    <w:rsid w:val="006C5CAF"/>
    <w:rsid w:val="006C6D9D"/>
    <w:rsid w:val="006D129F"/>
    <w:rsid w:val="006D2A67"/>
    <w:rsid w:val="006D2DE2"/>
    <w:rsid w:val="006D3C5C"/>
    <w:rsid w:val="006D56AB"/>
    <w:rsid w:val="006D7040"/>
    <w:rsid w:val="006E2C91"/>
    <w:rsid w:val="006E4EF4"/>
    <w:rsid w:val="006E5290"/>
    <w:rsid w:val="006E777E"/>
    <w:rsid w:val="006F04C6"/>
    <w:rsid w:val="006F360A"/>
    <w:rsid w:val="006F60F4"/>
    <w:rsid w:val="007034FB"/>
    <w:rsid w:val="00705111"/>
    <w:rsid w:val="00705B16"/>
    <w:rsid w:val="00705F06"/>
    <w:rsid w:val="00711070"/>
    <w:rsid w:val="007119A7"/>
    <w:rsid w:val="00711BAA"/>
    <w:rsid w:val="007135DB"/>
    <w:rsid w:val="0071537F"/>
    <w:rsid w:val="00715D99"/>
    <w:rsid w:val="00721039"/>
    <w:rsid w:val="007214DA"/>
    <w:rsid w:val="007232F3"/>
    <w:rsid w:val="00726775"/>
    <w:rsid w:val="00727934"/>
    <w:rsid w:val="00730BDC"/>
    <w:rsid w:val="007331DD"/>
    <w:rsid w:val="00733DC0"/>
    <w:rsid w:val="007349F6"/>
    <w:rsid w:val="00735E3F"/>
    <w:rsid w:val="007364FC"/>
    <w:rsid w:val="007366CA"/>
    <w:rsid w:val="00737538"/>
    <w:rsid w:val="00740D1D"/>
    <w:rsid w:val="00741049"/>
    <w:rsid w:val="0074118B"/>
    <w:rsid w:val="00744A73"/>
    <w:rsid w:val="00750A5F"/>
    <w:rsid w:val="0075109B"/>
    <w:rsid w:val="00756838"/>
    <w:rsid w:val="007619EF"/>
    <w:rsid w:val="007652EE"/>
    <w:rsid w:val="00765726"/>
    <w:rsid w:val="0076754B"/>
    <w:rsid w:val="00772084"/>
    <w:rsid w:val="00776653"/>
    <w:rsid w:val="00780466"/>
    <w:rsid w:val="00782AAC"/>
    <w:rsid w:val="0078427F"/>
    <w:rsid w:val="00784668"/>
    <w:rsid w:val="00786945"/>
    <w:rsid w:val="007905EA"/>
    <w:rsid w:val="00792D80"/>
    <w:rsid w:val="00795F93"/>
    <w:rsid w:val="007961B1"/>
    <w:rsid w:val="007A1387"/>
    <w:rsid w:val="007A3210"/>
    <w:rsid w:val="007A57E8"/>
    <w:rsid w:val="007A6458"/>
    <w:rsid w:val="007B09C6"/>
    <w:rsid w:val="007B1048"/>
    <w:rsid w:val="007B2FD7"/>
    <w:rsid w:val="007B3025"/>
    <w:rsid w:val="007B3517"/>
    <w:rsid w:val="007B4424"/>
    <w:rsid w:val="007B76E1"/>
    <w:rsid w:val="007B7D10"/>
    <w:rsid w:val="007C4FF0"/>
    <w:rsid w:val="007D0445"/>
    <w:rsid w:val="007D2F94"/>
    <w:rsid w:val="007D347A"/>
    <w:rsid w:val="007D625F"/>
    <w:rsid w:val="007D690D"/>
    <w:rsid w:val="007D72C4"/>
    <w:rsid w:val="007E0A9E"/>
    <w:rsid w:val="007E13A7"/>
    <w:rsid w:val="007F0CFE"/>
    <w:rsid w:val="007F2F18"/>
    <w:rsid w:val="007F67AA"/>
    <w:rsid w:val="007F756D"/>
    <w:rsid w:val="00803542"/>
    <w:rsid w:val="0080379A"/>
    <w:rsid w:val="00804C23"/>
    <w:rsid w:val="008061CC"/>
    <w:rsid w:val="00806BE2"/>
    <w:rsid w:val="00806CBB"/>
    <w:rsid w:val="00807C12"/>
    <w:rsid w:val="00810AC7"/>
    <w:rsid w:val="00812837"/>
    <w:rsid w:val="00814D21"/>
    <w:rsid w:val="00817FE9"/>
    <w:rsid w:val="00820D0A"/>
    <w:rsid w:val="00821072"/>
    <w:rsid w:val="008250A6"/>
    <w:rsid w:val="00825576"/>
    <w:rsid w:val="00825661"/>
    <w:rsid w:val="00826E1A"/>
    <w:rsid w:val="00831408"/>
    <w:rsid w:val="008334B5"/>
    <w:rsid w:val="00833913"/>
    <w:rsid w:val="00834873"/>
    <w:rsid w:val="00835222"/>
    <w:rsid w:val="00837F06"/>
    <w:rsid w:val="0084039F"/>
    <w:rsid w:val="00841118"/>
    <w:rsid w:val="00841C06"/>
    <w:rsid w:val="00844874"/>
    <w:rsid w:val="00845716"/>
    <w:rsid w:val="00846723"/>
    <w:rsid w:val="008503B6"/>
    <w:rsid w:val="00851350"/>
    <w:rsid w:val="00855B79"/>
    <w:rsid w:val="0086065B"/>
    <w:rsid w:val="0086264A"/>
    <w:rsid w:val="00863815"/>
    <w:rsid w:val="00863975"/>
    <w:rsid w:val="00864109"/>
    <w:rsid w:val="00871502"/>
    <w:rsid w:val="00873657"/>
    <w:rsid w:val="008774AF"/>
    <w:rsid w:val="008831BF"/>
    <w:rsid w:val="008836A6"/>
    <w:rsid w:val="00885293"/>
    <w:rsid w:val="00887388"/>
    <w:rsid w:val="0089256A"/>
    <w:rsid w:val="008939A6"/>
    <w:rsid w:val="00894BB6"/>
    <w:rsid w:val="008A071C"/>
    <w:rsid w:val="008A16F1"/>
    <w:rsid w:val="008A17C8"/>
    <w:rsid w:val="008A34DC"/>
    <w:rsid w:val="008A3C21"/>
    <w:rsid w:val="008A4A08"/>
    <w:rsid w:val="008A4CB4"/>
    <w:rsid w:val="008A70EC"/>
    <w:rsid w:val="008B17AD"/>
    <w:rsid w:val="008B2944"/>
    <w:rsid w:val="008B3264"/>
    <w:rsid w:val="008B4DAD"/>
    <w:rsid w:val="008B64DD"/>
    <w:rsid w:val="008B7FEA"/>
    <w:rsid w:val="008C2AF9"/>
    <w:rsid w:val="008C4D0B"/>
    <w:rsid w:val="008C7460"/>
    <w:rsid w:val="008D2739"/>
    <w:rsid w:val="008D2D38"/>
    <w:rsid w:val="008D304A"/>
    <w:rsid w:val="008D3235"/>
    <w:rsid w:val="008D4232"/>
    <w:rsid w:val="008D52DC"/>
    <w:rsid w:val="008D5C48"/>
    <w:rsid w:val="008E4789"/>
    <w:rsid w:val="008E57C9"/>
    <w:rsid w:val="008E6380"/>
    <w:rsid w:val="008F0016"/>
    <w:rsid w:val="008F0684"/>
    <w:rsid w:val="008F1F08"/>
    <w:rsid w:val="008F2EF1"/>
    <w:rsid w:val="008F373A"/>
    <w:rsid w:val="008F406E"/>
    <w:rsid w:val="008F7D5C"/>
    <w:rsid w:val="009035F7"/>
    <w:rsid w:val="00905CFB"/>
    <w:rsid w:val="0090693A"/>
    <w:rsid w:val="009074FB"/>
    <w:rsid w:val="0091039C"/>
    <w:rsid w:val="0091126B"/>
    <w:rsid w:val="00911AB9"/>
    <w:rsid w:val="00911B18"/>
    <w:rsid w:val="009120EB"/>
    <w:rsid w:val="00912F99"/>
    <w:rsid w:val="00913C59"/>
    <w:rsid w:val="00913E0E"/>
    <w:rsid w:val="00915D1D"/>
    <w:rsid w:val="009168DE"/>
    <w:rsid w:val="00916F90"/>
    <w:rsid w:val="0092021A"/>
    <w:rsid w:val="009216D0"/>
    <w:rsid w:val="00922F8E"/>
    <w:rsid w:val="00925002"/>
    <w:rsid w:val="00925E5B"/>
    <w:rsid w:val="00926527"/>
    <w:rsid w:val="00930FC1"/>
    <w:rsid w:val="00931525"/>
    <w:rsid w:val="00932632"/>
    <w:rsid w:val="00932A30"/>
    <w:rsid w:val="00932C72"/>
    <w:rsid w:val="0093336A"/>
    <w:rsid w:val="00936115"/>
    <w:rsid w:val="00936121"/>
    <w:rsid w:val="0093654C"/>
    <w:rsid w:val="009373BD"/>
    <w:rsid w:val="009412D2"/>
    <w:rsid w:val="00942BCC"/>
    <w:rsid w:val="00946156"/>
    <w:rsid w:val="009520B7"/>
    <w:rsid w:val="009535F0"/>
    <w:rsid w:val="0095523F"/>
    <w:rsid w:val="0095654E"/>
    <w:rsid w:val="00960391"/>
    <w:rsid w:val="00960F4E"/>
    <w:rsid w:val="0096289D"/>
    <w:rsid w:val="00963A44"/>
    <w:rsid w:val="00970877"/>
    <w:rsid w:val="00972218"/>
    <w:rsid w:val="009733BE"/>
    <w:rsid w:val="0097786C"/>
    <w:rsid w:val="00981906"/>
    <w:rsid w:val="009828E9"/>
    <w:rsid w:val="00987835"/>
    <w:rsid w:val="00992781"/>
    <w:rsid w:val="00992D21"/>
    <w:rsid w:val="00995B70"/>
    <w:rsid w:val="009A443C"/>
    <w:rsid w:val="009A4693"/>
    <w:rsid w:val="009A75B2"/>
    <w:rsid w:val="009B3264"/>
    <w:rsid w:val="009B39BB"/>
    <w:rsid w:val="009C26F1"/>
    <w:rsid w:val="009C5AD0"/>
    <w:rsid w:val="009D1E33"/>
    <w:rsid w:val="009E1384"/>
    <w:rsid w:val="009E1BB7"/>
    <w:rsid w:val="009E28B0"/>
    <w:rsid w:val="009E383C"/>
    <w:rsid w:val="009F0E5F"/>
    <w:rsid w:val="009F41F5"/>
    <w:rsid w:val="009F6E9C"/>
    <w:rsid w:val="00A04CBE"/>
    <w:rsid w:val="00A055A5"/>
    <w:rsid w:val="00A05BA9"/>
    <w:rsid w:val="00A05F9C"/>
    <w:rsid w:val="00A0600B"/>
    <w:rsid w:val="00A076AB"/>
    <w:rsid w:val="00A07900"/>
    <w:rsid w:val="00A10795"/>
    <w:rsid w:val="00A12138"/>
    <w:rsid w:val="00A12998"/>
    <w:rsid w:val="00A16126"/>
    <w:rsid w:val="00A17A45"/>
    <w:rsid w:val="00A2019D"/>
    <w:rsid w:val="00A206D6"/>
    <w:rsid w:val="00A24063"/>
    <w:rsid w:val="00A24AFE"/>
    <w:rsid w:val="00A24F8E"/>
    <w:rsid w:val="00A27E86"/>
    <w:rsid w:val="00A322F2"/>
    <w:rsid w:val="00A32563"/>
    <w:rsid w:val="00A3298A"/>
    <w:rsid w:val="00A3471C"/>
    <w:rsid w:val="00A34AE4"/>
    <w:rsid w:val="00A40CC7"/>
    <w:rsid w:val="00A44D77"/>
    <w:rsid w:val="00A455EC"/>
    <w:rsid w:val="00A45978"/>
    <w:rsid w:val="00A4700C"/>
    <w:rsid w:val="00A50933"/>
    <w:rsid w:val="00A53CD4"/>
    <w:rsid w:val="00A5460F"/>
    <w:rsid w:val="00A554F8"/>
    <w:rsid w:val="00A56C79"/>
    <w:rsid w:val="00A622CA"/>
    <w:rsid w:val="00A6731A"/>
    <w:rsid w:val="00A70207"/>
    <w:rsid w:val="00A718E4"/>
    <w:rsid w:val="00A7215C"/>
    <w:rsid w:val="00A73ABC"/>
    <w:rsid w:val="00A73E3E"/>
    <w:rsid w:val="00A74196"/>
    <w:rsid w:val="00A75D72"/>
    <w:rsid w:val="00A77FE8"/>
    <w:rsid w:val="00A81F13"/>
    <w:rsid w:val="00A822B3"/>
    <w:rsid w:val="00A8278C"/>
    <w:rsid w:val="00A83151"/>
    <w:rsid w:val="00A84150"/>
    <w:rsid w:val="00A84B20"/>
    <w:rsid w:val="00A869CC"/>
    <w:rsid w:val="00A90CDD"/>
    <w:rsid w:val="00A91EF8"/>
    <w:rsid w:val="00A91FBA"/>
    <w:rsid w:val="00A936EC"/>
    <w:rsid w:val="00A939FA"/>
    <w:rsid w:val="00AA608B"/>
    <w:rsid w:val="00AA6B48"/>
    <w:rsid w:val="00AB13E4"/>
    <w:rsid w:val="00AB14DF"/>
    <w:rsid w:val="00AB1CA2"/>
    <w:rsid w:val="00AB1CE2"/>
    <w:rsid w:val="00AB64ED"/>
    <w:rsid w:val="00AB7614"/>
    <w:rsid w:val="00AB7877"/>
    <w:rsid w:val="00AC0580"/>
    <w:rsid w:val="00AC0C21"/>
    <w:rsid w:val="00AC0CDD"/>
    <w:rsid w:val="00AC478E"/>
    <w:rsid w:val="00AC48A6"/>
    <w:rsid w:val="00AC4F0E"/>
    <w:rsid w:val="00AC6423"/>
    <w:rsid w:val="00AD475F"/>
    <w:rsid w:val="00AD53FF"/>
    <w:rsid w:val="00AD64AE"/>
    <w:rsid w:val="00AD6A5F"/>
    <w:rsid w:val="00AD6A9C"/>
    <w:rsid w:val="00AD7C31"/>
    <w:rsid w:val="00AE0103"/>
    <w:rsid w:val="00AE0360"/>
    <w:rsid w:val="00AE3FAF"/>
    <w:rsid w:val="00AF044A"/>
    <w:rsid w:val="00AF1B98"/>
    <w:rsid w:val="00AF27CF"/>
    <w:rsid w:val="00AF6E80"/>
    <w:rsid w:val="00AF783B"/>
    <w:rsid w:val="00AF7DCE"/>
    <w:rsid w:val="00B013B6"/>
    <w:rsid w:val="00B01462"/>
    <w:rsid w:val="00B01741"/>
    <w:rsid w:val="00B0290F"/>
    <w:rsid w:val="00B05D98"/>
    <w:rsid w:val="00B06A84"/>
    <w:rsid w:val="00B07CDF"/>
    <w:rsid w:val="00B11705"/>
    <w:rsid w:val="00B146B5"/>
    <w:rsid w:val="00B15281"/>
    <w:rsid w:val="00B16FA6"/>
    <w:rsid w:val="00B17ADF"/>
    <w:rsid w:val="00B20BCD"/>
    <w:rsid w:val="00B221E0"/>
    <w:rsid w:val="00B232F0"/>
    <w:rsid w:val="00B23347"/>
    <w:rsid w:val="00B23376"/>
    <w:rsid w:val="00B23FAA"/>
    <w:rsid w:val="00B27E64"/>
    <w:rsid w:val="00B32311"/>
    <w:rsid w:val="00B362CD"/>
    <w:rsid w:val="00B36C14"/>
    <w:rsid w:val="00B36EFB"/>
    <w:rsid w:val="00B37555"/>
    <w:rsid w:val="00B37E1F"/>
    <w:rsid w:val="00B4044D"/>
    <w:rsid w:val="00B422E4"/>
    <w:rsid w:val="00B428BC"/>
    <w:rsid w:val="00B45BD1"/>
    <w:rsid w:val="00B46F94"/>
    <w:rsid w:val="00B514C9"/>
    <w:rsid w:val="00B561A0"/>
    <w:rsid w:val="00B62046"/>
    <w:rsid w:val="00B6447C"/>
    <w:rsid w:val="00B647C9"/>
    <w:rsid w:val="00B656EE"/>
    <w:rsid w:val="00B66F26"/>
    <w:rsid w:val="00B70388"/>
    <w:rsid w:val="00B70A17"/>
    <w:rsid w:val="00B7522C"/>
    <w:rsid w:val="00B75470"/>
    <w:rsid w:val="00B76FED"/>
    <w:rsid w:val="00B7770D"/>
    <w:rsid w:val="00B80419"/>
    <w:rsid w:val="00B84E5A"/>
    <w:rsid w:val="00B866B8"/>
    <w:rsid w:val="00B86DEF"/>
    <w:rsid w:val="00B86E14"/>
    <w:rsid w:val="00B8734B"/>
    <w:rsid w:val="00B94113"/>
    <w:rsid w:val="00B946CE"/>
    <w:rsid w:val="00B94A7B"/>
    <w:rsid w:val="00B958F4"/>
    <w:rsid w:val="00B97315"/>
    <w:rsid w:val="00BA095E"/>
    <w:rsid w:val="00BA1517"/>
    <w:rsid w:val="00BA44E2"/>
    <w:rsid w:val="00BA465A"/>
    <w:rsid w:val="00BB58B7"/>
    <w:rsid w:val="00BC336D"/>
    <w:rsid w:val="00BC472F"/>
    <w:rsid w:val="00BD03AE"/>
    <w:rsid w:val="00BD10AD"/>
    <w:rsid w:val="00BD235C"/>
    <w:rsid w:val="00BD4CC4"/>
    <w:rsid w:val="00BE0110"/>
    <w:rsid w:val="00BE081C"/>
    <w:rsid w:val="00BE219B"/>
    <w:rsid w:val="00BE3183"/>
    <w:rsid w:val="00BE62E2"/>
    <w:rsid w:val="00BE770F"/>
    <w:rsid w:val="00BE7F1C"/>
    <w:rsid w:val="00BF1221"/>
    <w:rsid w:val="00BF3809"/>
    <w:rsid w:val="00BF3A6E"/>
    <w:rsid w:val="00BF3ABC"/>
    <w:rsid w:val="00BF421A"/>
    <w:rsid w:val="00BF7011"/>
    <w:rsid w:val="00BF769F"/>
    <w:rsid w:val="00C0062F"/>
    <w:rsid w:val="00C02748"/>
    <w:rsid w:val="00C1007F"/>
    <w:rsid w:val="00C11C5A"/>
    <w:rsid w:val="00C12743"/>
    <w:rsid w:val="00C14881"/>
    <w:rsid w:val="00C16FAB"/>
    <w:rsid w:val="00C1788C"/>
    <w:rsid w:val="00C17AB5"/>
    <w:rsid w:val="00C202DF"/>
    <w:rsid w:val="00C2254B"/>
    <w:rsid w:val="00C23D16"/>
    <w:rsid w:val="00C25245"/>
    <w:rsid w:val="00C254F3"/>
    <w:rsid w:val="00C259D6"/>
    <w:rsid w:val="00C32E27"/>
    <w:rsid w:val="00C32F56"/>
    <w:rsid w:val="00C33CE4"/>
    <w:rsid w:val="00C34782"/>
    <w:rsid w:val="00C35C71"/>
    <w:rsid w:val="00C373C3"/>
    <w:rsid w:val="00C37659"/>
    <w:rsid w:val="00C4426A"/>
    <w:rsid w:val="00C45E32"/>
    <w:rsid w:val="00C4712C"/>
    <w:rsid w:val="00C63628"/>
    <w:rsid w:val="00C65BC3"/>
    <w:rsid w:val="00C66715"/>
    <w:rsid w:val="00C746D9"/>
    <w:rsid w:val="00C74B02"/>
    <w:rsid w:val="00C77D36"/>
    <w:rsid w:val="00C8181A"/>
    <w:rsid w:val="00C828FC"/>
    <w:rsid w:val="00C831AB"/>
    <w:rsid w:val="00C853DE"/>
    <w:rsid w:val="00C87118"/>
    <w:rsid w:val="00C933AC"/>
    <w:rsid w:val="00C94B74"/>
    <w:rsid w:val="00C97A3D"/>
    <w:rsid w:val="00CA49C9"/>
    <w:rsid w:val="00CB0B88"/>
    <w:rsid w:val="00CB172E"/>
    <w:rsid w:val="00CB241C"/>
    <w:rsid w:val="00CB35D7"/>
    <w:rsid w:val="00CB3E22"/>
    <w:rsid w:val="00CB47BE"/>
    <w:rsid w:val="00CC0E15"/>
    <w:rsid w:val="00CC7557"/>
    <w:rsid w:val="00CC7F4A"/>
    <w:rsid w:val="00CD01E8"/>
    <w:rsid w:val="00CD45EC"/>
    <w:rsid w:val="00CD6C8C"/>
    <w:rsid w:val="00CD6DF7"/>
    <w:rsid w:val="00CD788C"/>
    <w:rsid w:val="00CE169F"/>
    <w:rsid w:val="00CE3000"/>
    <w:rsid w:val="00CE41D9"/>
    <w:rsid w:val="00CF00F2"/>
    <w:rsid w:val="00CF054E"/>
    <w:rsid w:val="00CF0B1F"/>
    <w:rsid w:val="00CF1CCE"/>
    <w:rsid w:val="00CF24AD"/>
    <w:rsid w:val="00CF26F1"/>
    <w:rsid w:val="00CF3FB4"/>
    <w:rsid w:val="00CF536F"/>
    <w:rsid w:val="00CF6644"/>
    <w:rsid w:val="00CF70E5"/>
    <w:rsid w:val="00D01941"/>
    <w:rsid w:val="00D02091"/>
    <w:rsid w:val="00D079A7"/>
    <w:rsid w:val="00D112EA"/>
    <w:rsid w:val="00D1177E"/>
    <w:rsid w:val="00D125E9"/>
    <w:rsid w:val="00D16696"/>
    <w:rsid w:val="00D16873"/>
    <w:rsid w:val="00D20E2B"/>
    <w:rsid w:val="00D21DCA"/>
    <w:rsid w:val="00D23447"/>
    <w:rsid w:val="00D24ABB"/>
    <w:rsid w:val="00D33F8D"/>
    <w:rsid w:val="00D34568"/>
    <w:rsid w:val="00D351DA"/>
    <w:rsid w:val="00D3697B"/>
    <w:rsid w:val="00D37C17"/>
    <w:rsid w:val="00D46509"/>
    <w:rsid w:val="00D52284"/>
    <w:rsid w:val="00D52AF0"/>
    <w:rsid w:val="00D53EA1"/>
    <w:rsid w:val="00D54D5D"/>
    <w:rsid w:val="00D57052"/>
    <w:rsid w:val="00D57AAA"/>
    <w:rsid w:val="00D64D26"/>
    <w:rsid w:val="00D65577"/>
    <w:rsid w:val="00D667DC"/>
    <w:rsid w:val="00D713E4"/>
    <w:rsid w:val="00D71677"/>
    <w:rsid w:val="00D71EE2"/>
    <w:rsid w:val="00D7230B"/>
    <w:rsid w:val="00D805EB"/>
    <w:rsid w:val="00D821EC"/>
    <w:rsid w:val="00D871E8"/>
    <w:rsid w:val="00DA0525"/>
    <w:rsid w:val="00DA22EC"/>
    <w:rsid w:val="00DA5880"/>
    <w:rsid w:val="00DB0DD4"/>
    <w:rsid w:val="00DB283C"/>
    <w:rsid w:val="00DB4592"/>
    <w:rsid w:val="00DB6487"/>
    <w:rsid w:val="00DB70F6"/>
    <w:rsid w:val="00DC0C5D"/>
    <w:rsid w:val="00DC10B3"/>
    <w:rsid w:val="00DC22DA"/>
    <w:rsid w:val="00DC6990"/>
    <w:rsid w:val="00DD2F2B"/>
    <w:rsid w:val="00DD4325"/>
    <w:rsid w:val="00DD640E"/>
    <w:rsid w:val="00DE0138"/>
    <w:rsid w:val="00DE0DDE"/>
    <w:rsid w:val="00DE3231"/>
    <w:rsid w:val="00DF099B"/>
    <w:rsid w:val="00DF2C42"/>
    <w:rsid w:val="00DF451D"/>
    <w:rsid w:val="00DF5639"/>
    <w:rsid w:val="00DF66A2"/>
    <w:rsid w:val="00DF6EA5"/>
    <w:rsid w:val="00E00705"/>
    <w:rsid w:val="00E008F0"/>
    <w:rsid w:val="00E0095D"/>
    <w:rsid w:val="00E00BCC"/>
    <w:rsid w:val="00E01197"/>
    <w:rsid w:val="00E07621"/>
    <w:rsid w:val="00E10DE5"/>
    <w:rsid w:val="00E1115E"/>
    <w:rsid w:val="00E115A0"/>
    <w:rsid w:val="00E12E35"/>
    <w:rsid w:val="00E131B7"/>
    <w:rsid w:val="00E1472C"/>
    <w:rsid w:val="00E14E9F"/>
    <w:rsid w:val="00E2107C"/>
    <w:rsid w:val="00E21F03"/>
    <w:rsid w:val="00E255DB"/>
    <w:rsid w:val="00E328B0"/>
    <w:rsid w:val="00E33287"/>
    <w:rsid w:val="00E348B6"/>
    <w:rsid w:val="00E3645A"/>
    <w:rsid w:val="00E367B8"/>
    <w:rsid w:val="00E4012B"/>
    <w:rsid w:val="00E41488"/>
    <w:rsid w:val="00E439C7"/>
    <w:rsid w:val="00E43AAB"/>
    <w:rsid w:val="00E44117"/>
    <w:rsid w:val="00E44773"/>
    <w:rsid w:val="00E45D9D"/>
    <w:rsid w:val="00E461A5"/>
    <w:rsid w:val="00E46CD9"/>
    <w:rsid w:val="00E4704C"/>
    <w:rsid w:val="00E47A12"/>
    <w:rsid w:val="00E50EC8"/>
    <w:rsid w:val="00E51A3E"/>
    <w:rsid w:val="00E520B1"/>
    <w:rsid w:val="00E52466"/>
    <w:rsid w:val="00E5453E"/>
    <w:rsid w:val="00E556AB"/>
    <w:rsid w:val="00E56FC7"/>
    <w:rsid w:val="00E5775D"/>
    <w:rsid w:val="00E57CCF"/>
    <w:rsid w:val="00E61278"/>
    <w:rsid w:val="00E6202A"/>
    <w:rsid w:val="00E62936"/>
    <w:rsid w:val="00E66098"/>
    <w:rsid w:val="00E66546"/>
    <w:rsid w:val="00E66A8D"/>
    <w:rsid w:val="00E703A8"/>
    <w:rsid w:val="00E7095A"/>
    <w:rsid w:val="00E70ADF"/>
    <w:rsid w:val="00E7248B"/>
    <w:rsid w:val="00E77F5F"/>
    <w:rsid w:val="00E857BE"/>
    <w:rsid w:val="00E85B0B"/>
    <w:rsid w:val="00E9055F"/>
    <w:rsid w:val="00E91765"/>
    <w:rsid w:val="00E95247"/>
    <w:rsid w:val="00E95CBB"/>
    <w:rsid w:val="00E96252"/>
    <w:rsid w:val="00E974B4"/>
    <w:rsid w:val="00EA0178"/>
    <w:rsid w:val="00EA077D"/>
    <w:rsid w:val="00EA2D27"/>
    <w:rsid w:val="00EA3D83"/>
    <w:rsid w:val="00EA4CEB"/>
    <w:rsid w:val="00EB1408"/>
    <w:rsid w:val="00EB3675"/>
    <w:rsid w:val="00EB39D7"/>
    <w:rsid w:val="00EB3FD2"/>
    <w:rsid w:val="00EB61FD"/>
    <w:rsid w:val="00EB68C4"/>
    <w:rsid w:val="00EC0B8A"/>
    <w:rsid w:val="00EC2289"/>
    <w:rsid w:val="00EC4A4C"/>
    <w:rsid w:val="00EC7C9B"/>
    <w:rsid w:val="00ED0AF8"/>
    <w:rsid w:val="00ED17C1"/>
    <w:rsid w:val="00ED65AE"/>
    <w:rsid w:val="00EE05E0"/>
    <w:rsid w:val="00EE2884"/>
    <w:rsid w:val="00EE5563"/>
    <w:rsid w:val="00EE7DB0"/>
    <w:rsid w:val="00EF3E69"/>
    <w:rsid w:val="00F00533"/>
    <w:rsid w:val="00F00796"/>
    <w:rsid w:val="00F012BA"/>
    <w:rsid w:val="00F031CD"/>
    <w:rsid w:val="00F036B7"/>
    <w:rsid w:val="00F04800"/>
    <w:rsid w:val="00F0643F"/>
    <w:rsid w:val="00F077D4"/>
    <w:rsid w:val="00F07CCE"/>
    <w:rsid w:val="00F12177"/>
    <w:rsid w:val="00F12CF9"/>
    <w:rsid w:val="00F13E24"/>
    <w:rsid w:val="00F145B0"/>
    <w:rsid w:val="00F14793"/>
    <w:rsid w:val="00F17E52"/>
    <w:rsid w:val="00F20FEF"/>
    <w:rsid w:val="00F24939"/>
    <w:rsid w:val="00F24A4D"/>
    <w:rsid w:val="00F24AA4"/>
    <w:rsid w:val="00F3116F"/>
    <w:rsid w:val="00F37A05"/>
    <w:rsid w:val="00F418A2"/>
    <w:rsid w:val="00F42A4F"/>
    <w:rsid w:val="00F43EE5"/>
    <w:rsid w:val="00F46B94"/>
    <w:rsid w:val="00F511CC"/>
    <w:rsid w:val="00F53DED"/>
    <w:rsid w:val="00F541A2"/>
    <w:rsid w:val="00F55316"/>
    <w:rsid w:val="00F559C6"/>
    <w:rsid w:val="00F55C85"/>
    <w:rsid w:val="00F571E0"/>
    <w:rsid w:val="00F60898"/>
    <w:rsid w:val="00F60CB7"/>
    <w:rsid w:val="00F735BA"/>
    <w:rsid w:val="00F7387E"/>
    <w:rsid w:val="00F74D08"/>
    <w:rsid w:val="00F8749E"/>
    <w:rsid w:val="00F920B8"/>
    <w:rsid w:val="00F930D6"/>
    <w:rsid w:val="00F93D84"/>
    <w:rsid w:val="00F946E9"/>
    <w:rsid w:val="00F9494A"/>
    <w:rsid w:val="00FA0F05"/>
    <w:rsid w:val="00FA224E"/>
    <w:rsid w:val="00FA2A56"/>
    <w:rsid w:val="00FA3831"/>
    <w:rsid w:val="00FA4D0F"/>
    <w:rsid w:val="00FA4E8C"/>
    <w:rsid w:val="00FA50E4"/>
    <w:rsid w:val="00FA5E19"/>
    <w:rsid w:val="00FB2591"/>
    <w:rsid w:val="00FB5922"/>
    <w:rsid w:val="00FB77DA"/>
    <w:rsid w:val="00FB7E12"/>
    <w:rsid w:val="00FC0D37"/>
    <w:rsid w:val="00FC6C99"/>
    <w:rsid w:val="00FC6D75"/>
    <w:rsid w:val="00FC75FA"/>
    <w:rsid w:val="00FD39D0"/>
    <w:rsid w:val="00FD631D"/>
    <w:rsid w:val="00FD7B3C"/>
    <w:rsid w:val="00FE16E0"/>
    <w:rsid w:val="00FE2542"/>
    <w:rsid w:val="00FE2874"/>
    <w:rsid w:val="00FE3215"/>
    <w:rsid w:val="00FE4927"/>
    <w:rsid w:val="00FE7E54"/>
    <w:rsid w:val="00FF4F13"/>
    <w:rsid w:val="00FF6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5C98B"/>
  <w15:docId w15:val="{8C891E7E-9D43-49E8-BF55-B9A56136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807"/>
    <w:pPr>
      <w:jc w:val="both"/>
    </w:pPr>
    <w:rPr>
      <w:sz w:val="22"/>
      <w:szCs w:val="24"/>
      <w:lang w:val="en-US" w:eastAsia="en-US"/>
    </w:rPr>
  </w:style>
  <w:style w:type="paragraph" w:styleId="Heading1">
    <w:name w:val="heading 1"/>
    <w:next w:val="Normal"/>
    <w:qFormat/>
    <w:rsid w:val="00583807"/>
    <w:pPr>
      <w:keepNext/>
      <w:spacing w:before="120" w:after="120"/>
      <w:jc w:val="center"/>
      <w:outlineLvl w:val="0"/>
    </w:pPr>
    <w:rPr>
      <w:b/>
      <w:sz w:val="22"/>
      <w:lang w:val="en-US" w:eastAsia="en-US"/>
    </w:rPr>
  </w:style>
  <w:style w:type="paragraph" w:styleId="Heading2">
    <w:name w:val="heading 2"/>
    <w:basedOn w:val="Heading1"/>
    <w:next w:val="Normal"/>
    <w:qFormat/>
    <w:rsid w:val="00583807"/>
    <w:pPr>
      <w:jc w:val="left"/>
      <w:outlineLvl w:val="1"/>
    </w:pPr>
    <w:rPr>
      <w:rFonts w:cs="Arial"/>
      <w:bCs/>
      <w:iCs/>
      <w:szCs w:val="28"/>
    </w:rPr>
  </w:style>
  <w:style w:type="paragraph" w:styleId="Heading3">
    <w:name w:val="heading 3"/>
    <w:next w:val="Normal"/>
    <w:qFormat/>
    <w:rsid w:val="00583807"/>
    <w:pPr>
      <w:keepNext/>
      <w:outlineLvl w:val="2"/>
    </w:pPr>
    <w:rPr>
      <w:rFonts w:cs="Arial"/>
      <w:b/>
      <w:bCs/>
      <w:sz w:val="22"/>
      <w:szCs w:val="26"/>
      <w:lang w:val="en-US" w:eastAsia="en-US"/>
    </w:rPr>
  </w:style>
  <w:style w:type="paragraph" w:styleId="Heading4">
    <w:name w:val="heading 4"/>
    <w:basedOn w:val="Normal"/>
    <w:next w:val="Normal"/>
    <w:link w:val="Heading4Char"/>
    <w:semiHidden/>
    <w:unhideWhenUsed/>
    <w:qFormat/>
    <w:rsid w:val="004E2D7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83807"/>
    <w:pPr>
      <w:tabs>
        <w:tab w:val="center" w:pos="4320"/>
        <w:tab w:val="right" w:pos="8640"/>
      </w:tabs>
    </w:pPr>
    <w:rPr>
      <w:sz w:val="20"/>
      <w:szCs w:val="20"/>
    </w:rPr>
  </w:style>
  <w:style w:type="character" w:styleId="PageNumber">
    <w:name w:val="page number"/>
    <w:basedOn w:val="DefaultParagraphFont"/>
    <w:rsid w:val="00583807"/>
  </w:style>
  <w:style w:type="paragraph" w:customStyle="1" w:styleId="Para1">
    <w:name w:val="Para1"/>
    <w:basedOn w:val="Normal"/>
    <w:rsid w:val="00583807"/>
    <w:pPr>
      <w:ind w:left="720" w:hanging="720"/>
    </w:pPr>
    <w:rPr>
      <w:sz w:val="20"/>
      <w:szCs w:val="20"/>
    </w:rPr>
  </w:style>
  <w:style w:type="paragraph" w:styleId="Header">
    <w:name w:val="header"/>
    <w:basedOn w:val="Normal"/>
    <w:link w:val="HeaderChar"/>
    <w:uiPriority w:val="99"/>
    <w:rsid w:val="00583807"/>
    <w:pPr>
      <w:tabs>
        <w:tab w:val="center" w:pos="4320"/>
        <w:tab w:val="right" w:pos="8640"/>
      </w:tabs>
    </w:pPr>
    <w:rPr>
      <w:rFonts w:ascii="Arial" w:hAnsi="Arial"/>
      <w:szCs w:val="20"/>
      <w:lang w:val="en-GB"/>
    </w:rPr>
  </w:style>
  <w:style w:type="paragraph" w:styleId="Title">
    <w:name w:val="Title"/>
    <w:basedOn w:val="Normal"/>
    <w:qFormat/>
    <w:rsid w:val="00583807"/>
    <w:pPr>
      <w:numPr>
        <w:numId w:val="2"/>
      </w:numPr>
    </w:pPr>
    <w:rPr>
      <w:b/>
      <w:szCs w:val="20"/>
    </w:rPr>
  </w:style>
  <w:style w:type="paragraph" w:styleId="BodyTextIndent">
    <w:name w:val="Body Text Indent"/>
    <w:basedOn w:val="Normal"/>
    <w:rsid w:val="00583807"/>
    <w:pPr>
      <w:ind w:left="720"/>
    </w:pPr>
    <w:rPr>
      <w:bCs/>
    </w:rPr>
  </w:style>
  <w:style w:type="paragraph" w:styleId="BodyTextIndent2">
    <w:name w:val="Body Text Indent 2"/>
    <w:basedOn w:val="Normal"/>
    <w:rsid w:val="00583807"/>
    <w:pPr>
      <w:ind w:left="360"/>
    </w:pPr>
    <w:rPr>
      <w:bCs/>
    </w:rPr>
  </w:style>
  <w:style w:type="character" w:styleId="Hyperlink">
    <w:name w:val="Hyperlink"/>
    <w:basedOn w:val="DefaultParagraphFont"/>
    <w:rsid w:val="00583807"/>
    <w:rPr>
      <w:color w:val="0000FF"/>
      <w:u w:val="single"/>
    </w:rPr>
  </w:style>
  <w:style w:type="paragraph" w:styleId="BodyTextIndent3">
    <w:name w:val="Body Text Indent 3"/>
    <w:basedOn w:val="Normal"/>
    <w:rsid w:val="00583807"/>
    <w:pPr>
      <w:ind w:left="2580"/>
    </w:pPr>
  </w:style>
  <w:style w:type="paragraph" w:styleId="BlockText">
    <w:name w:val="Block Text"/>
    <w:basedOn w:val="Normal"/>
    <w:uiPriority w:val="99"/>
    <w:rsid w:val="00C37659"/>
    <w:pPr>
      <w:widowControl w:val="0"/>
      <w:suppressAutoHyphens/>
      <w:autoSpaceDE w:val="0"/>
      <w:autoSpaceDN w:val="0"/>
      <w:adjustRightInd w:val="0"/>
      <w:ind w:left="840" w:right="-1710" w:hanging="840"/>
      <w:jc w:val="left"/>
    </w:pPr>
    <w:rPr>
      <w:rFonts w:ascii="Verdana" w:hAnsi="Verdana" w:cs="Verdana"/>
      <w:sz w:val="20"/>
      <w:szCs w:val="20"/>
    </w:rPr>
  </w:style>
  <w:style w:type="paragraph" w:styleId="BodyText">
    <w:name w:val="Body Text"/>
    <w:rsid w:val="00583807"/>
    <w:pPr>
      <w:spacing w:before="120"/>
    </w:pPr>
    <w:rPr>
      <w:sz w:val="22"/>
      <w:lang w:val="en-US" w:eastAsia="en-US"/>
    </w:rPr>
  </w:style>
  <w:style w:type="paragraph" w:styleId="NormalIndent">
    <w:name w:val="Normal Indent"/>
    <w:basedOn w:val="Normal"/>
    <w:rsid w:val="00583807"/>
    <w:pPr>
      <w:numPr>
        <w:numId w:val="1"/>
      </w:numPr>
    </w:pPr>
    <w:rPr>
      <w:b/>
    </w:rPr>
  </w:style>
  <w:style w:type="paragraph" w:styleId="BodyText2">
    <w:name w:val="Body Text 2"/>
    <w:basedOn w:val="Normal"/>
    <w:rsid w:val="00583807"/>
    <w:rPr>
      <w:b/>
    </w:rPr>
  </w:style>
  <w:style w:type="character" w:styleId="CommentReference">
    <w:name w:val="annotation reference"/>
    <w:basedOn w:val="DefaultParagraphFont"/>
    <w:semiHidden/>
    <w:rsid w:val="00583807"/>
    <w:rPr>
      <w:sz w:val="16"/>
      <w:szCs w:val="16"/>
    </w:rPr>
  </w:style>
  <w:style w:type="paragraph" w:styleId="CommentText">
    <w:name w:val="annotation text"/>
    <w:basedOn w:val="Normal"/>
    <w:link w:val="CommentTextChar"/>
    <w:uiPriority w:val="99"/>
    <w:semiHidden/>
    <w:rsid w:val="00583807"/>
    <w:rPr>
      <w:sz w:val="20"/>
      <w:szCs w:val="20"/>
    </w:rPr>
  </w:style>
  <w:style w:type="paragraph" w:styleId="CommentSubject">
    <w:name w:val="annotation subject"/>
    <w:basedOn w:val="CommentText"/>
    <w:next w:val="CommentText"/>
    <w:semiHidden/>
    <w:rsid w:val="00583807"/>
    <w:rPr>
      <w:b/>
      <w:bCs/>
    </w:rPr>
  </w:style>
  <w:style w:type="paragraph" w:styleId="BalloonText">
    <w:name w:val="Balloon Text"/>
    <w:basedOn w:val="Normal"/>
    <w:semiHidden/>
    <w:rsid w:val="00583807"/>
    <w:rPr>
      <w:rFonts w:ascii="Tahoma" w:hAnsi="Tahoma" w:cs="Tahoma"/>
      <w:sz w:val="16"/>
      <w:szCs w:val="16"/>
    </w:rPr>
  </w:style>
  <w:style w:type="character" w:customStyle="1" w:styleId="Heading1Char">
    <w:name w:val="Heading 1 Char"/>
    <w:basedOn w:val="DefaultParagraphFont"/>
    <w:rsid w:val="00583807"/>
    <w:rPr>
      <w:b/>
      <w:sz w:val="22"/>
      <w:lang w:val="en-US" w:eastAsia="en-US" w:bidi="ar-SA"/>
    </w:rPr>
  </w:style>
  <w:style w:type="character" w:customStyle="1" w:styleId="Heading2Char">
    <w:name w:val="Heading 2 Char"/>
    <w:basedOn w:val="Heading1Char"/>
    <w:rsid w:val="00583807"/>
    <w:rPr>
      <w:rFonts w:cs="Arial"/>
      <w:b/>
      <w:bCs/>
      <w:iCs/>
      <w:sz w:val="22"/>
      <w:szCs w:val="28"/>
      <w:lang w:val="en-US" w:eastAsia="en-US" w:bidi="ar-SA"/>
    </w:rPr>
  </w:style>
  <w:style w:type="paragraph" w:customStyle="1" w:styleId="Achievement">
    <w:name w:val="Achievement"/>
    <w:basedOn w:val="BodyText"/>
    <w:rsid w:val="00C77D36"/>
    <w:pPr>
      <w:numPr>
        <w:numId w:val="3"/>
      </w:numPr>
      <w:spacing w:before="0"/>
      <w:jc w:val="both"/>
    </w:pPr>
    <w:rPr>
      <w:b/>
      <w:spacing w:val="-5"/>
      <w:sz w:val="20"/>
    </w:rPr>
  </w:style>
  <w:style w:type="character" w:styleId="Strong">
    <w:name w:val="Strong"/>
    <w:qFormat/>
    <w:rsid w:val="00FB2591"/>
    <w:rPr>
      <w:b/>
      <w:bCs/>
    </w:rPr>
  </w:style>
  <w:style w:type="character" w:customStyle="1" w:styleId="profile-text">
    <w:name w:val="profile-text"/>
    <w:basedOn w:val="DefaultParagraphFont"/>
    <w:rsid w:val="00F04800"/>
  </w:style>
  <w:style w:type="paragraph" w:customStyle="1" w:styleId="Default">
    <w:name w:val="Default"/>
    <w:rsid w:val="00C34782"/>
    <w:pPr>
      <w:tabs>
        <w:tab w:val="left" w:pos="709"/>
      </w:tabs>
      <w:suppressAutoHyphens/>
      <w:spacing w:after="200" w:line="276" w:lineRule="atLeast"/>
    </w:pPr>
    <w:rPr>
      <w:rFonts w:ascii="Calibri" w:eastAsia="Calibri" w:hAnsi="Calibri"/>
      <w:sz w:val="22"/>
      <w:szCs w:val="22"/>
      <w:lang w:val="en-US" w:eastAsia="en-US"/>
    </w:rPr>
  </w:style>
  <w:style w:type="paragraph" w:styleId="ListParagraph">
    <w:name w:val="List Paragraph"/>
    <w:basedOn w:val="Normal"/>
    <w:qFormat/>
    <w:rsid w:val="002A0E73"/>
    <w:pPr>
      <w:ind w:left="720"/>
      <w:contextualSpacing/>
    </w:pPr>
  </w:style>
  <w:style w:type="table" w:styleId="TableGrid">
    <w:name w:val="Table Grid"/>
    <w:basedOn w:val="TableNormal"/>
    <w:rsid w:val="00AB76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rsid w:val="00BF7011"/>
    <w:rPr>
      <w:rFonts w:ascii="Trebuchet MS" w:hAnsi="Trebuchet MS"/>
      <w:b/>
      <w:color w:val="000080"/>
      <w:sz w:val="20"/>
    </w:rPr>
  </w:style>
  <w:style w:type="character" w:customStyle="1" w:styleId="HeaderChar">
    <w:name w:val="Header Char"/>
    <w:basedOn w:val="DefaultParagraphFont"/>
    <w:link w:val="Header"/>
    <w:uiPriority w:val="99"/>
    <w:rsid w:val="00BF7011"/>
    <w:rPr>
      <w:rFonts w:ascii="Arial" w:hAnsi="Arial"/>
      <w:sz w:val="22"/>
      <w:lang w:val="en-GB" w:eastAsia="en-US"/>
    </w:rPr>
  </w:style>
  <w:style w:type="character" w:customStyle="1" w:styleId="CommentTextChar">
    <w:name w:val="Comment Text Char"/>
    <w:basedOn w:val="DefaultParagraphFont"/>
    <w:link w:val="CommentText"/>
    <w:uiPriority w:val="99"/>
    <w:semiHidden/>
    <w:rsid w:val="0096289D"/>
    <w:rPr>
      <w:lang w:val="en-US" w:eastAsia="en-US"/>
    </w:rPr>
  </w:style>
  <w:style w:type="paragraph" w:customStyle="1" w:styleId="western">
    <w:name w:val="western"/>
    <w:basedOn w:val="Normal"/>
    <w:rsid w:val="008A4CB4"/>
    <w:pPr>
      <w:suppressAutoHyphens/>
      <w:spacing w:before="280"/>
    </w:pPr>
    <w:rPr>
      <w:rFonts w:ascii="Arial" w:hAnsi="Arial"/>
      <w:szCs w:val="22"/>
      <w:lang w:eastAsia="ar-SA"/>
    </w:rPr>
  </w:style>
  <w:style w:type="character" w:customStyle="1" w:styleId="FooterChar">
    <w:name w:val="Footer Char"/>
    <w:basedOn w:val="DefaultParagraphFont"/>
    <w:link w:val="Footer"/>
    <w:uiPriority w:val="99"/>
    <w:rsid w:val="009E28B0"/>
    <w:rPr>
      <w:lang w:val="en-US" w:eastAsia="en-US"/>
    </w:rPr>
  </w:style>
  <w:style w:type="character" w:customStyle="1" w:styleId="Heading4Char">
    <w:name w:val="Heading 4 Char"/>
    <w:basedOn w:val="DefaultParagraphFont"/>
    <w:link w:val="Heading4"/>
    <w:semiHidden/>
    <w:rsid w:val="004E2D73"/>
    <w:rPr>
      <w:rFonts w:asciiTheme="majorHAnsi" w:eastAsiaTheme="majorEastAsia" w:hAnsiTheme="majorHAnsi" w:cstheme="majorBidi"/>
      <w:i/>
      <w:iCs/>
      <w:color w:val="365F91" w:themeColor="accent1" w:themeShade="BF"/>
      <w:sz w:val="22"/>
      <w:szCs w:val="24"/>
      <w:lang w:val="en-US" w:eastAsia="en-US"/>
    </w:rPr>
  </w:style>
  <w:style w:type="character" w:customStyle="1" w:styleId="visually-hidden">
    <w:name w:val="visually-hidden"/>
    <w:basedOn w:val="DefaultParagraphFont"/>
    <w:rsid w:val="00FF6A2F"/>
  </w:style>
  <w:style w:type="character" w:customStyle="1" w:styleId="pv-entitybullet-item-v2">
    <w:name w:val="pv-entity__bullet-item-v2"/>
    <w:basedOn w:val="DefaultParagraphFont"/>
    <w:rsid w:val="00FF6A2F"/>
  </w:style>
  <w:style w:type="character" w:customStyle="1" w:styleId="UnresolvedMention">
    <w:name w:val="Unresolved Mention"/>
    <w:basedOn w:val="DefaultParagraphFont"/>
    <w:uiPriority w:val="99"/>
    <w:semiHidden/>
    <w:unhideWhenUsed/>
    <w:rsid w:val="008A16F1"/>
    <w:rPr>
      <w:color w:val="605E5C"/>
      <w:shd w:val="clear" w:color="auto" w:fill="E1DFDD"/>
    </w:rPr>
  </w:style>
  <w:style w:type="paragraph" w:customStyle="1" w:styleId="Standard">
    <w:name w:val="Standard"/>
    <w:rsid w:val="002641F4"/>
    <w:pPr>
      <w:suppressAutoHyphens/>
      <w:autoSpaceDN w:val="0"/>
      <w:jc w:val="both"/>
      <w:textAlignment w:val="baseline"/>
    </w:pPr>
    <w:rPr>
      <w:kern w:val="3"/>
      <w:sz w:val="22"/>
      <w:szCs w:val="24"/>
      <w:lang w:val="en-US" w:eastAsia="zh-CN"/>
    </w:rPr>
  </w:style>
  <w:style w:type="paragraph" w:customStyle="1" w:styleId="Textbody">
    <w:name w:val="Text body"/>
    <w:basedOn w:val="Standard"/>
    <w:rsid w:val="00515B3E"/>
    <w:pPr>
      <w:spacing w:before="120"/>
    </w:pPr>
    <w:rPr>
      <w:rFonts w:eastAsia="Arial"/>
    </w:rPr>
  </w:style>
  <w:style w:type="paragraph" w:customStyle="1" w:styleId="Normal1">
    <w:name w:val="Normal1"/>
    <w:rsid w:val="00515B3E"/>
    <w:pPr>
      <w:suppressAutoHyphens/>
      <w:autoSpaceDN w:val="0"/>
      <w:textAlignment w:val="baseline"/>
    </w:pPr>
    <w:rPr>
      <w:rFonts w:ascii="Calibri" w:eastAsia="Calibri" w:hAnsi="Calibri" w:cs="Calibri"/>
      <w:color w:val="000000"/>
      <w:kern w:val="3"/>
    </w:rPr>
  </w:style>
  <w:style w:type="numbering" w:customStyle="1" w:styleId="WWNum4">
    <w:name w:val="WWNum4"/>
    <w:basedOn w:val="NoList"/>
    <w:rsid w:val="00515B3E"/>
    <w:pPr>
      <w:numPr>
        <w:numId w:val="26"/>
      </w:numPr>
    </w:pPr>
  </w:style>
  <w:style w:type="numbering" w:customStyle="1" w:styleId="WWNum15">
    <w:name w:val="WWNum15"/>
    <w:basedOn w:val="NoList"/>
    <w:rsid w:val="00515B3E"/>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09658">
      <w:bodyDiv w:val="1"/>
      <w:marLeft w:val="0"/>
      <w:marRight w:val="0"/>
      <w:marTop w:val="0"/>
      <w:marBottom w:val="0"/>
      <w:divBdr>
        <w:top w:val="none" w:sz="0" w:space="0" w:color="auto"/>
        <w:left w:val="none" w:sz="0" w:space="0" w:color="auto"/>
        <w:bottom w:val="none" w:sz="0" w:space="0" w:color="auto"/>
        <w:right w:val="none" w:sz="0" w:space="0" w:color="auto"/>
      </w:divBdr>
      <w:divsChild>
        <w:div w:id="1715150869">
          <w:marLeft w:val="0"/>
          <w:marRight w:val="0"/>
          <w:marTop w:val="0"/>
          <w:marBottom w:val="0"/>
          <w:divBdr>
            <w:top w:val="none" w:sz="0" w:space="0" w:color="auto"/>
            <w:left w:val="none" w:sz="0" w:space="0" w:color="auto"/>
            <w:bottom w:val="none" w:sz="0" w:space="0" w:color="auto"/>
            <w:right w:val="none" w:sz="0" w:space="0" w:color="auto"/>
          </w:divBdr>
          <w:divsChild>
            <w:div w:id="15036476">
              <w:marLeft w:val="0"/>
              <w:marRight w:val="0"/>
              <w:marTop w:val="0"/>
              <w:marBottom w:val="0"/>
              <w:divBdr>
                <w:top w:val="none" w:sz="0" w:space="0" w:color="auto"/>
                <w:left w:val="none" w:sz="0" w:space="0" w:color="auto"/>
                <w:bottom w:val="none" w:sz="0" w:space="0" w:color="auto"/>
                <w:right w:val="none" w:sz="0" w:space="0" w:color="auto"/>
              </w:divBdr>
              <w:divsChild>
                <w:div w:id="902135200">
                  <w:marLeft w:val="0"/>
                  <w:marRight w:val="0"/>
                  <w:marTop w:val="0"/>
                  <w:marBottom w:val="0"/>
                  <w:divBdr>
                    <w:top w:val="none" w:sz="0" w:space="0" w:color="auto"/>
                    <w:left w:val="none" w:sz="0" w:space="0" w:color="auto"/>
                    <w:bottom w:val="none" w:sz="0" w:space="0" w:color="auto"/>
                    <w:right w:val="none" w:sz="0" w:space="0" w:color="auto"/>
                  </w:divBdr>
                  <w:divsChild>
                    <w:div w:id="1022822272">
                      <w:marLeft w:val="0"/>
                      <w:marRight w:val="0"/>
                      <w:marTop w:val="0"/>
                      <w:marBottom w:val="0"/>
                      <w:divBdr>
                        <w:top w:val="none" w:sz="0" w:space="0" w:color="auto"/>
                        <w:left w:val="none" w:sz="0" w:space="0" w:color="auto"/>
                        <w:bottom w:val="none" w:sz="0" w:space="0" w:color="auto"/>
                        <w:right w:val="none" w:sz="0" w:space="0" w:color="auto"/>
                      </w:divBdr>
                      <w:divsChild>
                        <w:div w:id="1470324784">
                          <w:marLeft w:val="0"/>
                          <w:marRight w:val="0"/>
                          <w:marTop w:val="0"/>
                          <w:marBottom w:val="0"/>
                          <w:divBdr>
                            <w:top w:val="none" w:sz="0" w:space="0" w:color="auto"/>
                            <w:left w:val="none" w:sz="0" w:space="0" w:color="auto"/>
                            <w:bottom w:val="none" w:sz="0" w:space="0" w:color="auto"/>
                            <w:right w:val="none" w:sz="0" w:space="0" w:color="auto"/>
                          </w:divBdr>
                          <w:divsChild>
                            <w:div w:id="1166704051">
                              <w:marLeft w:val="1200"/>
                              <w:marRight w:val="0"/>
                              <w:marTop w:val="0"/>
                              <w:marBottom w:val="0"/>
                              <w:divBdr>
                                <w:top w:val="none" w:sz="0" w:space="0" w:color="auto"/>
                                <w:left w:val="none" w:sz="0" w:space="0" w:color="auto"/>
                                <w:bottom w:val="none" w:sz="0" w:space="0" w:color="auto"/>
                                <w:right w:val="none" w:sz="0" w:space="0" w:color="auto"/>
                              </w:divBdr>
                              <w:divsChild>
                                <w:div w:id="15640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970084">
          <w:marLeft w:val="0"/>
          <w:marRight w:val="0"/>
          <w:marTop w:val="0"/>
          <w:marBottom w:val="0"/>
          <w:divBdr>
            <w:top w:val="none" w:sz="0" w:space="0" w:color="auto"/>
            <w:left w:val="none" w:sz="0" w:space="0" w:color="auto"/>
            <w:bottom w:val="none" w:sz="0" w:space="0" w:color="auto"/>
            <w:right w:val="none" w:sz="0" w:space="0" w:color="auto"/>
          </w:divBdr>
          <w:divsChild>
            <w:div w:id="208613730">
              <w:marLeft w:val="0"/>
              <w:marRight w:val="0"/>
              <w:marTop w:val="0"/>
              <w:marBottom w:val="0"/>
              <w:divBdr>
                <w:top w:val="none" w:sz="0" w:space="0" w:color="auto"/>
                <w:left w:val="none" w:sz="0" w:space="0" w:color="auto"/>
                <w:bottom w:val="none" w:sz="0" w:space="0" w:color="auto"/>
                <w:right w:val="none" w:sz="0" w:space="0" w:color="auto"/>
              </w:divBdr>
              <w:divsChild>
                <w:div w:id="544753699">
                  <w:marLeft w:val="0"/>
                  <w:marRight w:val="0"/>
                  <w:marTop w:val="0"/>
                  <w:marBottom w:val="0"/>
                  <w:divBdr>
                    <w:top w:val="none" w:sz="0" w:space="0" w:color="auto"/>
                    <w:left w:val="none" w:sz="0" w:space="0" w:color="auto"/>
                    <w:bottom w:val="none" w:sz="0" w:space="0" w:color="auto"/>
                    <w:right w:val="none" w:sz="0" w:space="0" w:color="auto"/>
                  </w:divBdr>
                  <w:divsChild>
                    <w:div w:id="750271333">
                      <w:marLeft w:val="0"/>
                      <w:marRight w:val="0"/>
                      <w:marTop w:val="0"/>
                      <w:marBottom w:val="0"/>
                      <w:divBdr>
                        <w:top w:val="none" w:sz="0" w:space="0" w:color="auto"/>
                        <w:left w:val="none" w:sz="0" w:space="0" w:color="auto"/>
                        <w:bottom w:val="none" w:sz="0" w:space="0" w:color="auto"/>
                        <w:right w:val="none" w:sz="0" w:space="0" w:color="auto"/>
                      </w:divBdr>
                      <w:divsChild>
                        <w:div w:id="1303390055">
                          <w:marLeft w:val="0"/>
                          <w:marRight w:val="0"/>
                          <w:marTop w:val="0"/>
                          <w:marBottom w:val="0"/>
                          <w:divBdr>
                            <w:top w:val="none" w:sz="0" w:space="0" w:color="auto"/>
                            <w:left w:val="none" w:sz="0" w:space="0" w:color="auto"/>
                            <w:bottom w:val="none" w:sz="0" w:space="0" w:color="auto"/>
                            <w:right w:val="none" w:sz="0" w:space="0" w:color="auto"/>
                          </w:divBdr>
                          <w:divsChild>
                            <w:div w:id="1638102510">
                              <w:marLeft w:val="1200"/>
                              <w:marRight w:val="0"/>
                              <w:marTop w:val="0"/>
                              <w:marBottom w:val="0"/>
                              <w:divBdr>
                                <w:top w:val="none" w:sz="0" w:space="0" w:color="auto"/>
                                <w:left w:val="none" w:sz="0" w:space="0" w:color="auto"/>
                                <w:bottom w:val="none" w:sz="0" w:space="0" w:color="auto"/>
                                <w:right w:val="none" w:sz="0" w:space="0" w:color="auto"/>
                              </w:divBdr>
                              <w:divsChild>
                                <w:div w:id="12516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95703">
          <w:marLeft w:val="0"/>
          <w:marRight w:val="0"/>
          <w:marTop w:val="0"/>
          <w:marBottom w:val="0"/>
          <w:divBdr>
            <w:top w:val="none" w:sz="0" w:space="0" w:color="auto"/>
            <w:left w:val="none" w:sz="0" w:space="0" w:color="auto"/>
            <w:bottom w:val="none" w:sz="0" w:space="0" w:color="auto"/>
            <w:right w:val="none" w:sz="0" w:space="0" w:color="auto"/>
          </w:divBdr>
          <w:divsChild>
            <w:div w:id="1559631283">
              <w:marLeft w:val="0"/>
              <w:marRight w:val="0"/>
              <w:marTop w:val="0"/>
              <w:marBottom w:val="0"/>
              <w:divBdr>
                <w:top w:val="none" w:sz="0" w:space="0" w:color="auto"/>
                <w:left w:val="none" w:sz="0" w:space="0" w:color="auto"/>
                <w:bottom w:val="none" w:sz="0" w:space="0" w:color="auto"/>
                <w:right w:val="none" w:sz="0" w:space="0" w:color="auto"/>
              </w:divBdr>
              <w:divsChild>
                <w:div w:id="533885952">
                  <w:marLeft w:val="0"/>
                  <w:marRight w:val="0"/>
                  <w:marTop w:val="0"/>
                  <w:marBottom w:val="0"/>
                  <w:divBdr>
                    <w:top w:val="none" w:sz="0" w:space="0" w:color="auto"/>
                    <w:left w:val="none" w:sz="0" w:space="0" w:color="auto"/>
                    <w:bottom w:val="none" w:sz="0" w:space="0" w:color="auto"/>
                    <w:right w:val="none" w:sz="0" w:space="0" w:color="auto"/>
                  </w:divBdr>
                  <w:divsChild>
                    <w:div w:id="1412661221">
                      <w:marLeft w:val="0"/>
                      <w:marRight w:val="0"/>
                      <w:marTop w:val="0"/>
                      <w:marBottom w:val="0"/>
                      <w:divBdr>
                        <w:top w:val="none" w:sz="0" w:space="0" w:color="auto"/>
                        <w:left w:val="none" w:sz="0" w:space="0" w:color="auto"/>
                        <w:bottom w:val="none" w:sz="0" w:space="0" w:color="auto"/>
                        <w:right w:val="none" w:sz="0" w:space="0" w:color="auto"/>
                      </w:divBdr>
                      <w:divsChild>
                        <w:div w:id="1446004650">
                          <w:marLeft w:val="0"/>
                          <w:marRight w:val="0"/>
                          <w:marTop w:val="0"/>
                          <w:marBottom w:val="0"/>
                          <w:divBdr>
                            <w:top w:val="none" w:sz="0" w:space="0" w:color="auto"/>
                            <w:left w:val="none" w:sz="0" w:space="0" w:color="auto"/>
                            <w:bottom w:val="none" w:sz="0" w:space="0" w:color="auto"/>
                            <w:right w:val="none" w:sz="0" w:space="0" w:color="auto"/>
                          </w:divBdr>
                          <w:divsChild>
                            <w:div w:id="253052845">
                              <w:marLeft w:val="1200"/>
                              <w:marRight w:val="0"/>
                              <w:marTop w:val="0"/>
                              <w:marBottom w:val="0"/>
                              <w:divBdr>
                                <w:top w:val="none" w:sz="0" w:space="0" w:color="auto"/>
                                <w:left w:val="none" w:sz="0" w:space="0" w:color="auto"/>
                                <w:bottom w:val="none" w:sz="0" w:space="0" w:color="auto"/>
                                <w:right w:val="none" w:sz="0" w:space="0" w:color="auto"/>
                              </w:divBdr>
                              <w:divsChild>
                                <w:div w:id="9837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092519">
          <w:marLeft w:val="0"/>
          <w:marRight w:val="0"/>
          <w:marTop w:val="0"/>
          <w:marBottom w:val="0"/>
          <w:divBdr>
            <w:top w:val="none" w:sz="0" w:space="0" w:color="auto"/>
            <w:left w:val="none" w:sz="0" w:space="0" w:color="auto"/>
            <w:bottom w:val="none" w:sz="0" w:space="0" w:color="auto"/>
            <w:right w:val="none" w:sz="0" w:space="0" w:color="auto"/>
          </w:divBdr>
          <w:divsChild>
            <w:div w:id="1664891744">
              <w:marLeft w:val="0"/>
              <w:marRight w:val="0"/>
              <w:marTop w:val="0"/>
              <w:marBottom w:val="0"/>
              <w:divBdr>
                <w:top w:val="none" w:sz="0" w:space="0" w:color="auto"/>
                <w:left w:val="none" w:sz="0" w:space="0" w:color="auto"/>
                <w:bottom w:val="none" w:sz="0" w:space="0" w:color="auto"/>
                <w:right w:val="none" w:sz="0" w:space="0" w:color="auto"/>
              </w:divBdr>
              <w:divsChild>
                <w:div w:id="1865902123">
                  <w:marLeft w:val="0"/>
                  <w:marRight w:val="0"/>
                  <w:marTop w:val="0"/>
                  <w:marBottom w:val="0"/>
                  <w:divBdr>
                    <w:top w:val="none" w:sz="0" w:space="0" w:color="auto"/>
                    <w:left w:val="none" w:sz="0" w:space="0" w:color="auto"/>
                    <w:bottom w:val="none" w:sz="0" w:space="0" w:color="auto"/>
                    <w:right w:val="none" w:sz="0" w:space="0" w:color="auto"/>
                  </w:divBdr>
                  <w:divsChild>
                    <w:div w:id="1609967508">
                      <w:marLeft w:val="0"/>
                      <w:marRight w:val="0"/>
                      <w:marTop w:val="0"/>
                      <w:marBottom w:val="0"/>
                      <w:divBdr>
                        <w:top w:val="none" w:sz="0" w:space="0" w:color="auto"/>
                        <w:left w:val="none" w:sz="0" w:space="0" w:color="auto"/>
                        <w:bottom w:val="none" w:sz="0" w:space="0" w:color="auto"/>
                        <w:right w:val="none" w:sz="0" w:space="0" w:color="auto"/>
                      </w:divBdr>
                      <w:divsChild>
                        <w:div w:id="1678581788">
                          <w:marLeft w:val="0"/>
                          <w:marRight w:val="0"/>
                          <w:marTop w:val="0"/>
                          <w:marBottom w:val="0"/>
                          <w:divBdr>
                            <w:top w:val="none" w:sz="0" w:space="0" w:color="auto"/>
                            <w:left w:val="none" w:sz="0" w:space="0" w:color="auto"/>
                            <w:bottom w:val="none" w:sz="0" w:space="0" w:color="auto"/>
                            <w:right w:val="none" w:sz="0" w:space="0" w:color="auto"/>
                          </w:divBdr>
                          <w:divsChild>
                            <w:div w:id="886188021">
                              <w:marLeft w:val="1200"/>
                              <w:marRight w:val="0"/>
                              <w:marTop w:val="0"/>
                              <w:marBottom w:val="0"/>
                              <w:divBdr>
                                <w:top w:val="none" w:sz="0" w:space="0" w:color="auto"/>
                                <w:left w:val="none" w:sz="0" w:space="0" w:color="auto"/>
                                <w:bottom w:val="none" w:sz="0" w:space="0" w:color="auto"/>
                                <w:right w:val="none" w:sz="0" w:space="0" w:color="auto"/>
                              </w:divBdr>
                              <w:divsChild>
                                <w:div w:id="19749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758497">
      <w:bodyDiv w:val="1"/>
      <w:marLeft w:val="0"/>
      <w:marRight w:val="0"/>
      <w:marTop w:val="0"/>
      <w:marBottom w:val="0"/>
      <w:divBdr>
        <w:top w:val="none" w:sz="0" w:space="0" w:color="auto"/>
        <w:left w:val="none" w:sz="0" w:space="0" w:color="auto"/>
        <w:bottom w:val="none" w:sz="0" w:space="0" w:color="auto"/>
        <w:right w:val="none" w:sz="0" w:space="0" w:color="auto"/>
      </w:divBdr>
      <w:divsChild>
        <w:div w:id="1099986356">
          <w:marLeft w:val="0"/>
          <w:marRight w:val="0"/>
          <w:marTop w:val="0"/>
          <w:marBottom w:val="0"/>
          <w:divBdr>
            <w:top w:val="none" w:sz="0" w:space="0" w:color="auto"/>
            <w:left w:val="none" w:sz="0" w:space="0" w:color="auto"/>
            <w:bottom w:val="none" w:sz="0" w:space="0" w:color="auto"/>
            <w:right w:val="none" w:sz="0" w:space="0" w:color="auto"/>
          </w:divBdr>
          <w:divsChild>
            <w:div w:id="357780323">
              <w:marLeft w:val="0"/>
              <w:marRight w:val="0"/>
              <w:marTop w:val="0"/>
              <w:marBottom w:val="0"/>
              <w:divBdr>
                <w:top w:val="none" w:sz="0" w:space="0" w:color="auto"/>
                <w:left w:val="none" w:sz="0" w:space="0" w:color="auto"/>
                <w:bottom w:val="none" w:sz="0" w:space="0" w:color="auto"/>
                <w:right w:val="none" w:sz="0" w:space="0" w:color="auto"/>
              </w:divBdr>
              <w:divsChild>
                <w:div w:id="2088913148">
                  <w:marLeft w:val="0"/>
                  <w:marRight w:val="0"/>
                  <w:marTop w:val="0"/>
                  <w:marBottom w:val="0"/>
                  <w:divBdr>
                    <w:top w:val="none" w:sz="0" w:space="0" w:color="auto"/>
                    <w:left w:val="none" w:sz="0" w:space="0" w:color="auto"/>
                    <w:bottom w:val="none" w:sz="0" w:space="0" w:color="auto"/>
                    <w:right w:val="none" w:sz="0" w:space="0" w:color="auto"/>
                  </w:divBdr>
                  <w:divsChild>
                    <w:div w:id="477961555">
                      <w:marLeft w:val="0"/>
                      <w:marRight w:val="0"/>
                      <w:marTop w:val="0"/>
                      <w:marBottom w:val="0"/>
                      <w:divBdr>
                        <w:top w:val="none" w:sz="0" w:space="0" w:color="auto"/>
                        <w:left w:val="none" w:sz="0" w:space="0" w:color="auto"/>
                        <w:bottom w:val="none" w:sz="0" w:space="0" w:color="auto"/>
                        <w:right w:val="none" w:sz="0" w:space="0" w:color="auto"/>
                      </w:divBdr>
                      <w:divsChild>
                        <w:div w:id="1000699649">
                          <w:marLeft w:val="0"/>
                          <w:marRight w:val="0"/>
                          <w:marTop w:val="0"/>
                          <w:marBottom w:val="0"/>
                          <w:divBdr>
                            <w:top w:val="none" w:sz="0" w:space="0" w:color="auto"/>
                            <w:left w:val="none" w:sz="0" w:space="0" w:color="auto"/>
                            <w:bottom w:val="none" w:sz="0" w:space="0" w:color="auto"/>
                            <w:right w:val="none" w:sz="0" w:space="0" w:color="auto"/>
                          </w:divBdr>
                          <w:divsChild>
                            <w:div w:id="727580697">
                              <w:marLeft w:val="1200"/>
                              <w:marRight w:val="0"/>
                              <w:marTop w:val="0"/>
                              <w:marBottom w:val="0"/>
                              <w:divBdr>
                                <w:top w:val="none" w:sz="0" w:space="0" w:color="auto"/>
                                <w:left w:val="none" w:sz="0" w:space="0" w:color="auto"/>
                                <w:bottom w:val="none" w:sz="0" w:space="0" w:color="auto"/>
                                <w:right w:val="none" w:sz="0" w:space="0" w:color="auto"/>
                              </w:divBdr>
                              <w:divsChild>
                                <w:div w:id="846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948117">
          <w:marLeft w:val="0"/>
          <w:marRight w:val="0"/>
          <w:marTop w:val="0"/>
          <w:marBottom w:val="0"/>
          <w:divBdr>
            <w:top w:val="none" w:sz="0" w:space="0" w:color="auto"/>
            <w:left w:val="none" w:sz="0" w:space="0" w:color="auto"/>
            <w:bottom w:val="none" w:sz="0" w:space="0" w:color="auto"/>
            <w:right w:val="none" w:sz="0" w:space="0" w:color="auto"/>
          </w:divBdr>
          <w:divsChild>
            <w:div w:id="247663956">
              <w:marLeft w:val="0"/>
              <w:marRight w:val="0"/>
              <w:marTop w:val="0"/>
              <w:marBottom w:val="0"/>
              <w:divBdr>
                <w:top w:val="none" w:sz="0" w:space="0" w:color="auto"/>
                <w:left w:val="none" w:sz="0" w:space="0" w:color="auto"/>
                <w:bottom w:val="none" w:sz="0" w:space="0" w:color="auto"/>
                <w:right w:val="none" w:sz="0" w:space="0" w:color="auto"/>
              </w:divBdr>
              <w:divsChild>
                <w:div w:id="1101494110">
                  <w:marLeft w:val="0"/>
                  <w:marRight w:val="0"/>
                  <w:marTop w:val="0"/>
                  <w:marBottom w:val="0"/>
                  <w:divBdr>
                    <w:top w:val="none" w:sz="0" w:space="0" w:color="auto"/>
                    <w:left w:val="none" w:sz="0" w:space="0" w:color="auto"/>
                    <w:bottom w:val="none" w:sz="0" w:space="0" w:color="auto"/>
                    <w:right w:val="none" w:sz="0" w:space="0" w:color="auto"/>
                  </w:divBdr>
                  <w:divsChild>
                    <w:div w:id="428744281">
                      <w:marLeft w:val="0"/>
                      <w:marRight w:val="0"/>
                      <w:marTop w:val="0"/>
                      <w:marBottom w:val="0"/>
                      <w:divBdr>
                        <w:top w:val="none" w:sz="0" w:space="0" w:color="auto"/>
                        <w:left w:val="none" w:sz="0" w:space="0" w:color="auto"/>
                        <w:bottom w:val="none" w:sz="0" w:space="0" w:color="auto"/>
                        <w:right w:val="none" w:sz="0" w:space="0" w:color="auto"/>
                      </w:divBdr>
                      <w:divsChild>
                        <w:div w:id="423960489">
                          <w:marLeft w:val="0"/>
                          <w:marRight w:val="0"/>
                          <w:marTop w:val="0"/>
                          <w:marBottom w:val="0"/>
                          <w:divBdr>
                            <w:top w:val="none" w:sz="0" w:space="0" w:color="auto"/>
                            <w:left w:val="none" w:sz="0" w:space="0" w:color="auto"/>
                            <w:bottom w:val="none" w:sz="0" w:space="0" w:color="auto"/>
                            <w:right w:val="none" w:sz="0" w:space="0" w:color="auto"/>
                          </w:divBdr>
                          <w:divsChild>
                            <w:div w:id="1423986707">
                              <w:marLeft w:val="1200"/>
                              <w:marRight w:val="0"/>
                              <w:marTop w:val="0"/>
                              <w:marBottom w:val="0"/>
                              <w:divBdr>
                                <w:top w:val="none" w:sz="0" w:space="0" w:color="auto"/>
                                <w:left w:val="none" w:sz="0" w:space="0" w:color="auto"/>
                                <w:bottom w:val="none" w:sz="0" w:space="0" w:color="auto"/>
                                <w:right w:val="none" w:sz="0" w:space="0" w:color="auto"/>
                              </w:divBdr>
                              <w:divsChild>
                                <w:div w:id="7342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629705">
          <w:marLeft w:val="0"/>
          <w:marRight w:val="0"/>
          <w:marTop w:val="0"/>
          <w:marBottom w:val="0"/>
          <w:divBdr>
            <w:top w:val="none" w:sz="0" w:space="0" w:color="auto"/>
            <w:left w:val="none" w:sz="0" w:space="0" w:color="auto"/>
            <w:bottom w:val="none" w:sz="0" w:space="0" w:color="auto"/>
            <w:right w:val="none" w:sz="0" w:space="0" w:color="auto"/>
          </w:divBdr>
          <w:divsChild>
            <w:div w:id="188184179">
              <w:marLeft w:val="0"/>
              <w:marRight w:val="0"/>
              <w:marTop w:val="0"/>
              <w:marBottom w:val="0"/>
              <w:divBdr>
                <w:top w:val="none" w:sz="0" w:space="0" w:color="auto"/>
                <w:left w:val="none" w:sz="0" w:space="0" w:color="auto"/>
                <w:bottom w:val="none" w:sz="0" w:space="0" w:color="auto"/>
                <w:right w:val="none" w:sz="0" w:space="0" w:color="auto"/>
              </w:divBdr>
              <w:divsChild>
                <w:div w:id="26570963">
                  <w:marLeft w:val="0"/>
                  <w:marRight w:val="0"/>
                  <w:marTop w:val="0"/>
                  <w:marBottom w:val="0"/>
                  <w:divBdr>
                    <w:top w:val="none" w:sz="0" w:space="0" w:color="auto"/>
                    <w:left w:val="none" w:sz="0" w:space="0" w:color="auto"/>
                    <w:bottom w:val="none" w:sz="0" w:space="0" w:color="auto"/>
                    <w:right w:val="none" w:sz="0" w:space="0" w:color="auto"/>
                  </w:divBdr>
                  <w:divsChild>
                    <w:div w:id="1611356496">
                      <w:marLeft w:val="0"/>
                      <w:marRight w:val="0"/>
                      <w:marTop w:val="0"/>
                      <w:marBottom w:val="0"/>
                      <w:divBdr>
                        <w:top w:val="none" w:sz="0" w:space="0" w:color="auto"/>
                        <w:left w:val="none" w:sz="0" w:space="0" w:color="auto"/>
                        <w:bottom w:val="none" w:sz="0" w:space="0" w:color="auto"/>
                        <w:right w:val="none" w:sz="0" w:space="0" w:color="auto"/>
                      </w:divBdr>
                      <w:divsChild>
                        <w:div w:id="1063483016">
                          <w:marLeft w:val="0"/>
                          <w:marRight w:val="0"/>
                          <w:marTop w:val="0"/>
                          <w:marBottom w:val="0"/>
                          <w:divBdr>
                            <w:top w:val="none" w:sz="0" w:space="0" w:color="auto"/>
                            <w:left w:val="none" w:sz="0" w:space="0" w:color="auto"/>
                            <w:bottom w:val="none" w:sz="0" w:space="0" w:color="auto"/>
                            <w:right w:val="none" w:sz="0" w:space="0" w:color="auto"/>
                          </w:divBdr>
                          <w:divsChild>
                            <w:div w:id="461198337">
                              <w:marLeft w:val="1200"/>
                              <w:marRight w:val="0"/>
                              <w:marTop w:val="0"/>
                              <w:marBottom w:val="0"/>
                              <w:divBdr>
                                <w:top w:val="none" w:sz="0" w:space="0" w:color="auto"/>
                                <w:left w:val="none" w:sz="0" w:space="0" w:color="auto"/>
                                <w:bottom w:val="none" w:sz="0" w:space="0" w:color="auto"/>
                                <w:right w:val="none" w:sz="0" w:space="0" w:color="auto"/>
                              </w:divBdr>
                              <w:divsChild>
                                <w:div w:id="3814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739571">
          <w:marLeft w:val="0"/>
          <w:marRight w:val="0"/>
          <w:marTop w:val="0"/>
          <w:marBottom w:val="0"/>
          <w:divBdr>
            <w:top w:val="none" w:sz="0" w:space="0" w:color="auto"/>
            <w:left w:val="none" w:sz="0" w:space="0" w:color="auto"/>
            <w:bottom w:val="none" w:sz="0" w:space="0" w:color="auto"/>
            <w:right w:val="none" w:sz="0" w:space="0" w:color="auto"/>
          </w:divBdr>
          <w:divsChild>
            <w:div w:id="1043141293">
              <w:marLeft w:val="0"/>
              <w:marRight w:val="0"/>
              <w:marTop w:val="0"/>
              <w:marBottom w:val="0"/>
              <w:divBdr>
                <w:top w:val="none" w:sz="0" w:space="0" w:color="auto"/>
                <w:left w:val="none" w:sz="0" w:space="0" w:color="auto"/>
                <w:bottom w:val="none" w:sz="0" w:space="0" w:color="auto"/>
                <w:right w:val="none" w:sz="0" w:space="0" w:color="auto"/>
              </w:divBdr>
              <w:divsChild>
                <w:div w:id="887688151">
                  <w:marLeft w:val="0"/>
                  <w:marRight w:val="0"/>
                  <w:marTop w:val="0"/>
                  <w:marBottom w:val="0"/>
                  <w:divBdr>
                    <w:top w:val="none" w:sz="0" w:space="0" w:color="auto"/>
                    <w:left w:val="none" w:sz="0" w:space="0" w:color="auto"/>
                    <w:bottom w:val="none" w:sz="0" w:space="0" w:color="auto"/>
                    <w:right w:val="none" w:sz="0" w:space="0" w:color="auto"/>
                  </w:divBdr>
                  <w:divsChild>
                    <w:div w:id="498809831">
                      <w:marLeft w:val="0"/>
                      <w:marRight w:val="0"/>
                      <w:marTop w:val="0"/>
                      <w:marBottom w:val="0"/>
                      <w:divBdr>
                        <w:top w:val="none" w:sz="0" w:space="0" w:color="auto"/>
                        <w:left w:val="none" w:sz="0" w:space="0" w:color="auto"/>
                        <w:bottom w:val="none" w:sz="0" w:space="0" w:color="auto"/>
                        <w:right w:val="none" w:sz="0" w:space="0" w:color="auto"/>
                      </w:divBdr>
                      <w:divsChild>
                        <w:div w:id="163280258">
                          <w:marLeft w:val="0"/>
                          <w:marRight w:val="0"/>
                          <w:marTop w:val="0"/>
                          <w:marBottom w:val="0"/>
                          <w:divBdr>
                            <w:top w:val="none" w:sz="0" w:space="0" w:color="auto"/>
                            <w:left w:val="none" w:sz="0" w:space="0" w:color="auto"/>
                            <w:bottom w:val="none" w:sz="0" w:space="0" w:color="auto"/>
                            <w:right w:val="none" w:sz="0" w:space="0" w:color="auto"/>
                          </w:divBdr>
                          <w:divsChild>
                            <w:div w:id="1303584190">
                              <w:marLeft w:val="1200"/>
                              <w:marRight w:val="0"/>
                              <w:marTop w:val="0"/>
                              <w:marBottom w:val="0"/>
                              <w:divBdr>
                                <w:top w:val="none" w:sz="0" w:space="0" w:color="auto"/>
                                <w:left w:val="none" w:sz="0" w:space="0" w:color="auto"/>
                                <w:bottom w:val="none" w:sz="0" w:space="0" w:color="auto"/>
                                <w:right w:val="none" w:sz="0" w:space="0" w:color="auto"/>
                              </w:divBdr>
                              <w:divsChild>
                                <w:div w:id="7247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627841">
      <w:bodyDiv w:val="1"/>
      <w:marLeft w:val="0"/>
      <w:marRight w:val="0"/>
      <w:marTop w:val="0"/>
      <w:marBottom w:val="0"/>
      <w:divBdr>
        <w:top w:val="none" w:sz="0" w:space="0" w:color="auto"/>
        <w:left w:val="none" w:sz="0" w:space="0" w:color="auto"/>
        <w:bottom w:val="none" w:sz="0" w:space="0" w:color="auto"/>
        <w:right w:val="none" w:sz="0" w:space="0" w:color="auto"/>
      </w:divBdr>
    </w:div>
    <w:div w:id="960191749">
      <w:bodyDiv w:val="1"/>
      <w:marLeft w:val="0"/>
      <w:marRight w:val="0"/>
      <w:marTop w:val="0"/>
      <w:marBottom w:val="0"/>
      <w:divBdr>
        <w:top w:val="none" w:sz="0" w:space="0" w:color="auto"/>
        <w:left w:val="none" w:sz="0" w:space="0" w:color="auto"/>
        <w:bottom w:val="none" w:sz="0" w:space="0" w:color="auto"/>
        <w:right w:val="none" w:sz="0" w:space="0" w:color="auto"/>
      </w:divBdr>
    </w:div>
    <w:div w:id="1068965071">
      <w:bodyDiv w:val="1"/>
      <w:marLeft w:val="0"/>
      <w:marRight w:val="0"/>
      <w:marTop w:val="0"/>
      <w:marBottom w:val="0"/>
      <w:divBdr>
        <w:top w:val="none" w:sz="0" w:space="0" w:color="auto"/>
        <w:left w:val="none" w:sz="0" w:space="0" w:color="auto"/>
        <w:bottom w:val="none" w:sz="0" w:space="0" w:color="auto"/>
        <w:right w:val="none" w:sz="0" w:space="0" w:color="auto"/>
      </w:divBdr>
    </w:div>
    <w:div w:id="1927419483">
      <w:bodyDiv w:val="1"/>
      <w:marLeft w:val="0"/>
      <w:marRight w:val="0"/>
      <w:marTop w:val="0"/>
      <w:marBottom w:val="0"/>
      <w:divBdr>
        <w:top w:val="none" w:sz="0" w:space="0" w:color="auto"/>
        <w:left w:val="none" w:sz="0" w:space="0" w:color="auto"/>
        <w:bottom w:val="none" w:sz="0" w:space="0" w:color="auto"/>
        <w:right w:val="none" w:sz="0" w:space="0" w:color="auto"/>
      </w:divBdr>
      <w:divsChild>
        <w:div w:id="1790205121">
          <w:marLeft w:val="734"/>
          <w:marRight w:val="0"/>
          <w:marTop w:val="25"/>
          <w:marBottom w:val="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anita.more@einfochips.com" TargetMode="External"/><Relationship Id="rId4" Type="http://schemas.openxmlformats.org/officeDocument/2006/relationships/settings" Target="settings.xml"/><Relationship Id="rId9" Type="http://schemas.openxmlformats.org/officeDocument/2006/relationships/hyperlink" Target="mailto:vanita.more@einfochips.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Resume%20Builder\Admin%20ResBldr\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1AA9E-33A4-498D-8B62-F15C1473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template1</Template>
  <TotalTime>1</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Resume of Priyanka Panchal</vt:lpstr>
    </vt:vector>
  </TitlesOfParts>
  <Company>einfochips</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Priyanka Panchal</dc:title>
  <dc:creator>Priyanka Panchal</dc:creator>
  <cp:lastModifiedBy>Vanita More</cp:lastModifiedBy>
  <cp:revision>3</cp:revision>
  <cp:lastPrinted>1900-01-01T08:00:00Z</cp:lastPrinted>
  <dcterms:created xsi:type="dcterms:W3CDTF">2019-11-18T09:38:00Z</dcterms:created>
  <dcterms:modified xsi:type="dcterms:W3CDTF">2019-11-18T09:43:00Z</dcterms:modified>
</cp:coreProperties>
</file>